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66EA" w14:textId="77777777" w:rsidR="000329B8" w:rsidRDefault="00444303" w:rsidP="00E3513B">
      <w:pPr>
        <w:pStyle w:val="Title"/>
      </w:pPr>
      <w:r>
        <w:t>[Project Title]</w:t>
      </w:r>
    </w:p>
    <w:p w14:paraId="28D11459" w14:textId="584C9A61" w:rsidR="00444303" w:rsidRPr="00444303" w:rsidRDefault="000A3E25" w:rsidP="00444303">
      <w:pPr>
        <w:pStyle w:val="PhDNormal"/>
        <w:jc w:val="center"/>
      </w:pPr>
      <w:r>
        <w:t xml:space="preserve">Individual </w:t>
      </w:r>
      <w:r w:rsidR="00E22EE0">
        <w:t>Progress Report</w:t>
      </w:r>
    </w:p>
    <w:p w14:paraId="78065F0A" w14:textId="77777777"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14:paraId="2778F221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65ED9A40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67438747" w14:textId="77777777"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6C565FC8" wp14:editId="48A56202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99C91" w14:textId="77777777"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14:paraId="78D874FB" w14:textId="6B85F30E" w:rsidR="00444303" w:rsidRDefault="005A4515" w:rsidP="00DE6BE6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 xml:space="preserve">Postgraduate </w:t>
      </w:r>
      <w:r w:rsidR="00444303">
        <w:rPr>
          <w:szCs w:val="24"/>
        </w:rPr>
        <w:t>Capstone Project</w:t>
      </w:r>
      <w:r w:rsidR="00DE6BE6">
        <w:rPr>
          <w:szCs w:val="24"/>
        </w:rPr>
        <w:t xml:space="preserve"> </w:t>
      </w:r>
      <w:r w:rsidR="00444303">
        <w:rPr>
          <w:szCs w:val="24"/>
        </w:rPr>
        <w:t>5703</w:t>
      </w:r>
    </w:p>
    <w:p w14:paraId="230CCCB4" w14:textId="77777777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3D15D142" w14:textId="6BDD0DC1" w:rsidR="00444303" w:rsidRDefault="00DF62B2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 xml:space="preserve">Group </w:t>
      </w:r>
      <w:r w:rsidR="007037E0">
        <w:rPr>
          <w:szCs w:val="24"/>
        </w:rPr>
        <w:t>Number CSXX-X</w:t>
      </w:r>
      <w:r w:rsidR="007037E0">
        <w:t xml:space="preserve">: </w:t>
      </w:r>
      <w:r>
        <w:t xml:space="preserve">FirstName </w:t>
      </w:r>
      <w:proofErr w:type="spellStart"/>
      <w:r>
        <w:t>LastName</w:t>
      </w:r>
      <w:proofErr w:type="spellEnd"/>
      <w:r>
        <w:t xml:space="preserve"> (SID)</w:t>
      </w:r>
    </w:p>
    <w:p w14:paraId="0909AFD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53AB7CEF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74E4AEA5" w14:textId="77777777" w:rsidR="00444303" w:rsidRPr="002D2159" w:rsidRDefault="00444303" w:rsidP="00CB2B0D">
      <w:pPr>
        <w:pStyle w:val="PhDNormal"/>
        <w:ind w:firstLine="0"/>
        <w:jc w:val="center"/>
        <w:rPr>
          <w:szCs w:val="24"/>
        </w:rPr>
      </w:pPr>
    </w:p>
    <w:p w14:paraId="19310B16" w14:textId="77777777" w:rsidR="005904A3" w:rsidRDefault="005904A3" w:rsidP="005904A3">
      <w:pPr>
        <w:pStyle w:val="GroupMembers"/>
        <w:numPr>
          <w:ilvl w:val="0"/>
          <w:numId w:val="0"/>
        </w:numPr>
        <w:ind w:left="714"/>
      </w:pPr>
    </w:p>
    <w:p w14:paraId="71C9A5C7" w14:textId="77777777"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14:paraId="5FE9C810" w14:textId="77777777"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14:paraId="26AD08EC" w14:textId="77777777" w:rsidR="000B419E" w:rsidRDefault="0001187E" w:rsidP="00DE5818">
      <w:pPr>
        <w:pStyle w:val="PhDPreliminaryHeading"/>
      </w:pPr>
      <w:bookmarkStart w:id="0" w:name="_Toc192164607"/>
      <w:r w:rsidRPr="00555068">
        <w:lastRenderedPageBreak/>
        <w:t>Table of Contents</w:t>
      </w:r>
      <w:bookmarkEnd w:id="0"/>
    </w:p>
    <w:p w14:paraId="6B282469" w14:textId="0B9C2B2B" w:rsidR="00AA54F2" w:rsidRDefault="00A52B8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anchor="_Toc192164607" w:history="1">
        <w:r w:rsidR="00AA54F2" w:rsidRPr="005E7BFF">
          <w:rPr>
            <w:rStyle w:val="Hyperlink"/>
          </w:rPr>
          <w:t>Table of Contents</w:t>
        </w:r>
        <w:r w:rsidR="00AA54F2">
          <w:rPr>
            <w:webHidden/>
          </w:rPr>
          <w:tab/>
        </w:r>
        <w:r w:rsidR="00AA54F2">
          <w:rPr>
            <w:webHidden/>
          </w:rPr>
          <w:fldChar w:fldCharType="begin"/>
        </w:r>
        <w:r w:rsidR="00AA54F2">
          <w:rPr>
            <w:webHidden/>
          </w:rPr>
          <w:instrText xml:space="preserve"> PAGEREF _Toc192164607 \h </w:instrText>
        </w:r>
        <w:r w:rsidR="00AA54F2">
          <w:rPr>
            <w:webHidden/>
          </w:rPr>
        </w:r>
        <w:r w:rsidR="00AA54F2">
          <w:rPr>
            <w:webHidden/>
          </w:rPr>
          <w:fldChar w:fldCharType="separate"/>
        </w:r>
        <w:r w:rsidR="00AA54F2">
          <w:rPr>
            <w:webHidden/>
          </w:rPr>
          <w:t>i</w:t>
        </w:r>
        <w:r w:rsidR="00AA54F2">
          <w:rPr>
            <w:webHidden/>
          </w:rPr>
          <w:fldChar w:fldCharType="end"/>
        </w:r>
      </w:hyperlink>
    </w:p>
    <w:p w14:paraId="7E09CC86" w14:textId="0F85F856" w:rsidR="00AA54F2" w:rsidRDefault="00AA54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164608" w:history="1">
        <w:r w:rsidRPr="005E7BF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5E7BFF">
          <w:rPr>
            <w:rStyle w:val="Hyperlink"/>
            <w:noProof/>
          </w:rPr>
          <w:t>Progress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_Toc192164608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F81E99" w14:textId="052CB9B6" w:rsidR="00AA54F2" w:rsidRDefault="00AA54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164609" w:history="1">
        <w:r w:rsidRPr="005E7BF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5E7BFF">
          <w:rPr>
            <w:rStyle w:val="Hyperlink"/>
            <w:noProof/>
          </w:rPr>
          <w:t>Individual Achievements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_Toc192164609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BABF67" w14:textId="0E8034F9" w:rsidR="00AA54F2" w:rsidRDefault="00AA54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164610" w:history="1">
        <w:r w:rsidRPr="005E7BF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5E7BFF">
          <w:rPr>
            <w:rStyle w:val="Hyperlink"/>
            <w:noProof/>
          </w:rPr>
          <w:t>Group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_Toc192164610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4DBADE" w14:textId="21D4433C" w:rsidR="00AA54F2" w:rsidRDefault="00AA54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164611" w:history="1">
        <w:r w:rsidRPr="005E7BF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5E7BFF">
          <w:rPr>
            <w:rStyle w:val="Hyperlink"/>
            <w:noProof/>
          </w:rPr>
          <w:t>AI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_Toc192164611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D9C22" w14:textId="2506B86F" w:rsidR="001D1804" w:rsidRDefault="00A52B8E" w:rsidP="00444303">
      <w:pPr>
        <w:rPr>
          <w:noProof/>
        </w:rPr>
      </w:pPr>
      <w:r>
        <w:rPr>
          <w:noProof/>
        </w:rPr>
        <w:fldChar w:fldCharType="end"/>
      </w:r>
    </w:p>
    <w:p w14:paraId="234BA0F7" w14:textId="77777777" w:rsidR="00444303" w:rsidRPr="00444303" w:rsidRDefault="00444303" w:rsidP="00444303">
      <w:pPr>
        <w:pStyle w:val="PhDNormal"/>
      </w:pPr>
    </w:p>
    <w:p w14:paraId="276AEAB0" w14:textId="77777777"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14:paraId="03F9D2B1" w14:textId="67BB7D18" w:rsidR="00A9693C" w:rsidRPr="00A9693C" w:rsidRDefault="00E22EE0" w:rsidP="00A9693C">
      <w:pPr>
        <w:pStyle w:val="Heading1"/>
      </w:pPr>
      <w:bookmarkStart w:id="1" w:name="_Toc192164608"/>
      <w:r>
        <w:lastRenderedPageBreak/>
        <w:t>Progress Status</w:t>
      </w:r>
      <w:bookmarkEnd w:id="1"/>
    </w:p>
    <w:p w14:paraId="0929F99F" w14:textId="77777777" w:rsidR="00E22EE0" w:rsidRDefault="00E22EE0" w:rsidP="00E22EE0">
      <w:pPr>
        <w:pStyle w:val="Spacing"/>
      </w:pPr>
    </w:p>
    <w:p w14:paraId="3E223B2A" w14:textId="77BD672E" w:rsidR="00A9693C" w:rsidRPr="00A9693C" w:rsidRDefault="00A9693C" w:rsidP="00A9693C">
      <w:pPr>
        <w:pStyle w:val="ReportNormal"/>
        <w:ind w:firstLine="0"/>
        <w:rPr>
          <w:i/>
          <w:iCs/>
          <w:color w:val="FF0000"/>
        </w:rPr>
      </w:pPr>
      <w:r w:rsidRPr="0001343B">
        <w:rPr>
          <w:i/>
          <w:iCs/>
        </w:rPr>
        <w:t xml:space="preserve">In this </w:t>
      </w:r>
      <w:r w:rsidR="00B221F1">
        <w:rPr>
          <w:i/>
          <w:iCs/>
        </w:rPr>
        <w:t>table</w:t>
      </w:r>
      <w:r w:rsidRPr="0001343B">
        <w:rPr>
          <w:i/>
          <w:iCs/>
        </w:rPr>
        <w:t xml:space="preserve">, </w:t>
      </w:r>
      <w:r>
        <w:rPr>
          <w:i/>
          <w:iCs/>
        </w:rPr>
        <w:t xml:space="preserve">please describe </w:t>
      </w:r>
      <w:r w:rsidR="00B221F1">
        <w:rPr>
          <w:i/>
          <w:iCs/>
        </w:rPr>
        <w:t xml:space="preserve">everything related to your own work rather than your whole group work. Specifically, </w:t>
      </w:r>
      <w:r w:rsidR="00986D23">
        <w:rPr>
          <w:i/>
          <w:iCs/>
        </w:rPr>
        <w:t xml:space="preserve">please describe </w:t>
      </w:r>
      <w:r w:rsidR="00530F7E">
        <w:rPr>
          <w:b/>
          <w:bCs/>
          <w:i/>
          <w:iCs/>
          <w:color w:val="FF0000"/>
        </w:rPr>
        <w:t>your</w:t>
      </w:r>
      <w:r w:rsidR="00986D23" w:rsidRPr="007A028E">
        <w:rPr>
          <w:i/>
          <w:iCs/>
          <w:color w:val="FF0000"/>
        </w:rPr>
        <w:t xml:space="preserve"> </w:t>
      </w:r>
      <w:r w:rsidR="00986D23">
        <w:rPr>
          <w:i/>
          <w:iCs/>
        </w:rPr>
        <w:t xml:space="preserve">role in your group for this project for </w:t>
      </w:r>
      <w:r w:rsidR="00986D23" w:rsidRPr="007A028E">
        <w:rPr>
          <w:b/>
          <w:bCs/>
          <w:i/>
          <w:iCs/>
          <w:color w:val="FF0000"/>
        </w:rPr>
        <w:t>this week</w:t>
      </w:r>
      <w:r w:rsidR="00986D23">
        <w:rPr>
          <w:i/>
          <w:iCs/>
        </w:rPr>
        <w:t xml:space="preserve"> and </w:t>
      </w:r>
      <w:r w:rsidR="00986D23" w:rsidRPr="00300068">
        <w:rPr>
          <w:i/>
          <w:iCs/>
          <w:highlight w:val="yellow"/>
        </w:rPr>
        <w:t>the detail of your responsibilities</w:t>
      </w:r>
      <w:r w:rsidR="00AC4D89">
        <w:rPr>
          <w:i/>
          <w:iCs/>
        </w:rPr>
        <w:t xml:space="preserve"> (i.e., major tasks</w:t>
      </w:r>
      <w:r w:rsidR="00564A6E">
        <w:rPr>
          <w:i/>
          <w:iCs/>
        </w:rPr>
        <w:t xml:space="preserve"> allocated to you)</w:t>
      </w:r>
      <w:r w:rsidR="00986D23" w:rsidRPr="0001343B">
        <w:rPr>
          <w:i/>
          <w:iCs/>
        </w:rPr>
        <w:t xml:space="preserve"> </w:t>
      </w:r>
      <w:r w:rsidR="00986D23">
        <w:rPr>
          <w:i/>
          <w:iCs/>
        </w:rPr>
        <w:t xml:space="preserve">as this role </w:t>
      </w:r>
      <w:r w:rsidR="00986D23" w:rsidRPr="007A028E">
        <w:rPr>
          <w:b/>
          <w:bCs/>
          <w:i/>
          <w:iCs/>
          <w:color w:val="FF0000"/>
        </w:rPr>
        <w:t>for this week</w:t>
      </w:r>
      <w:r w:rsidR="00986D23">
        <w:rPr>
          <w:i/>
          <w:iCs/>
        </w:rPr>
        <w:t>.</w:t>
      </w:r>
      <w:r w:rsidR="00986D23" w:rsidRPr="0001343B">
        <w:rPr>
          <w:i/>
          <w:iCs/>
        </w:rPr>
        <w:t xml:space="preserve"> </w:t>
      </w:r>
      <w:r w:rsidR="00564A6E">
        <w:rPr>
          <w:i/>
          <w:iCs/>
        </w:rPr>
        <w:t>W</w:t>
      </w:r>
      <w:r w:rsidR="00B221F1">
        <w:rPr>
          <w:i/>
          <w:iCs/>
        </w:rPr>
        <w:t xml:space="preserve">hat </w:t>
      </w:r>
      <w:proofErr w:type="gramStart"/>
      <w:r w:rsidR="00B221F1">
        <w:rPr>
          <w:i/>
          <w:iCs/>
        </w:rPr>
        <w:t>is</w:t>
      </w:r>
      <w:proofErr w:type="gramEnd"/>
      <w:r w:rsidR="00B221F1">
        <w:rPr>
          <w:i/>
          <w:iCs/>
        </w:rPr>
        <w:t xml:space="preserve"> the major deliverables regarding the tasks </w:t>
      </w:r>
      <w:r w:rsidR="00B24A4B">
        <w:rPr>
          <w:b/>
          <w:bCs/>
          <w:i/>
          <w:iCs/>
          <w:color w:val="FF0000"/>
        </w:rPr>
        <w:t>you</w:t>
      </w:r>
      <w:r w:rsidR="00B221F1" w:rsidRPr="00B221F1">
        <w:rPr>
          <w:i/>
          <w:iCs/>
          <w:color w:val="FF0000"/>
        </w:rPr>
        <w:t xml:space="preserve"> </w:t>
      </w:r>
      <w:r w:rsidR="00B221F1">
        <w:rPr>
          <w:i/>
          <w:iCs/>
        </w:rPr>
        <w:t xml:space="preserve">are allocated to do? What is </w:t>
      </w:r>
      <w:r w:rsidR="00B24A4B">
        <w:rPr>
          <w:b/>
          <w:bCs/>
          <w:i/>
          <w:iCs/>
          <w:color w:val="FF0000"/>
        </w:rPr>
        <w:t>your</w:t>
      </w:r>
      <w:r w:rsidR="00B221F1" w:rsidRPr="00B221F1">
        <w:rPr>
          <w:i/>
          <w:iCs/>
          <w:color w:val="FF0000"/>
        </w:rPr>
        <w:t xml:space="preserve"> </w:t>
      </w:r>
      <w:r w:rsidR="00B221F1">
        <w:rPr>
          <w:i/>
          <w:iCs/>
        </w:rPr>
        <w:t>plan for next week?</w:t>
      </w:r>
      <w:r w:rsidRPr="0001343B">
        <w:rPr>
          <w:i/>
          <w:iCs/>
        </w:rPr>
        <w:t xml:space="preserve"> </w:t>
      </w:r>
      <w:r w:rsidR="00B221F1">
        <w:rPr>
          <w:i/>
          <w:iCs/>
        </w:rPr>
        <w:t xml:space="preserve">What are the issues and risks </w:t>
      </w:r>
      <w:r w:rsidR="0044515A">
        <w:rPr>
          <w:b/>
          <w:bCs/>
          <w:i/>
          <w:iCs/>
          <w:color w:val="FF0000"/>
        </w:rPr>
        <w:t>you</w:t>
      </w:r>
      <w:r w:rsidR="00B221F1" w:rsidRPr="00B221F1">
        <w:rPr>
          <w:i/>
          <w:iCs/>
          <w:color w:val="FF0000"/>
        </w:rPr>
        <w:t xml:space="preserve"> </w:t>
      </w:r>
      <w:r w:rsidR="00B221F1">
        <w:rPr>
          <w:i/>
          <w:iCs/>
        </w:rPr>
        <w:t>have met?</w:t>
      </w:r>
      <w:r w:rsidR="009553ED">
        <w:rPr>
          <w:i/>
          <w:iCs/>
        </w:rPr>
        <w:t xml:space="preserve"> Any issue or risk would be </w:t>
      </w:r>
      <w:proofErr w:type="spellStart"/>
      <w:r w:rsidR="009B38BF">
        <w:rPr>
          <w:i/>
          <w:iCs/>
        </w:rPr>
        <w:t>perdicted</w:t>
      </w:r>
      <w:proofErr w:type="spellEnd"/>
      <w:r w:rsidR="009553ED">
        <w:rPr>
          <w:i/>
          <w:iCs/>
        </w:rPr>
        <w:t xml:space="preserve"> to next week?</w:t>
      </w:r>
      <w:r>
        <w:rPr>
          <w:i/>
          <w:iCs/>
        </w:rPr>
        <w:t xml:space="preserve"> </w:t>
      </w:r>
      <w:r w:rsidRPr="0001343B">
        <w:rPr>
          <w:i/>
          <w:iCs/>
          <w:color w:val="FF0000"/>
        </w:rPr>
        <w:t>– Delete this instruction in your submission to avoid unnecessary similarity.</w:t>
      </w:r>
    </w:p>
    <w:p w14:paraId="61BC158A" w14:textId="77777777" w:rsidR="00A9693C" w:rsidRDefault="00A9693C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829"/>
      </w:tblGrid>
      <w:tr w:rsidR="00E22EE0" w14:paraId="352E1005" w14:textId="77777777" w:rsidTr="00A82413">
        <w:tc>
          <w:tcPr>
            <w:tcW w:w="2547" w:type="dxa"/>
          </w:tcPr>
          <w:p w14:paraId="2A5A07C7" w14:textId="50AE860D" w:rsidR="00E22EE0" w:rsidRPr="00530A11" w:rsidRDefault="00E22EE0" w:rsidP="00E22EE0">
            <w:pPr>
              <w:pStyle w:val="PhDNormal2"/>
              <w:spacing w:after="0"/>
              <w:jc w:val="left"/>
              <w:rPr>
                <w:highlight w:val="lightGray"/>
              </w:rPr>
            </w:pPr>
            <w:r w:rsidRPr="00530A11">
              <w:rPr>
                <w:highlight w:val="lightGray"/>
              </w:rPr>
              <w:t xml:space="preserve">Project Status </w:t>
            </w:r>
          </w:p>
        </w:tc>
        <w:tc>
          <w:tcPr>
            <w:tcW w:w="2835" w:type="dxa"/>
          </w:tcPr>
          <w:p w14:paraId="5AE92DEA" w14:textId="7D18AB9D" w:rsidR="00E22EE0" w:rsidRDefault="005F2DEB" w:rsidP="00971212">
            <w:pPr>
              <w:pStyle w:val="PhDNormal2"/>
              <w:spacing w:after="0"/>
            </w:pPr>
            <w:r>
              <w:t>Week:</w:t>
            </w:r>
          </w:p>
        </w:tc>
        <w:tc>
          <w:tcPr>
            <w:tcW w:w="2829" w:type="dxa"/>
          </w:tcPr>
          <w:p w14:paraId="3E9354EE" w14:textId="77777777" w:rsidR="00E22EE0" w:rsidRDefault="00E22EE0" w:rsidP="00971212">
            <w:pPr>
              <w:pStyle w:val="PhDNormal2"/>
              <w:spacing w:after="0"/>
            </w:pPr>
            <w:r>
              <w:t>Date:</w:t>
            </w:r>
          </w:p>
        </w:tc>
      </w:tr>
    </w:tbl>
    <w:p w14:paraId="43295653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14:paraId="398D1BA7" w14:textId="77777777" w:rsidTr="00E22EE0">
        <w:tc>
          <w:tcPr>
            <w:tcW w:w="2547" w:type="dxa"/>
            <w:shd w:val="clear" w:color="auto" w:fill="D9D9D9" w:themeFill="background1" w:themeFillShade="D9"/>
          </w:tcPr>
          <w:p w14:paraId="23E18512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1DBAD1FE" w14:textId="1DFED530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 xml:space="preserve">Status up to </w:t>
            </w:r>
            <w:r w:rsidR="009E6A3F">
              <w:rPr>
                <w:b/>
              </w:rPr>
              <w:t>this</w:t>
            </w:r>
            <w:r w:rsidRPr="00E22EE0">
              <w:rPr>
                <w:b/>
              </w:rPr>
              <w:t xml:space="preserve">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2316B792" w14:textId="466A6A02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 xml:space="preserve">Planned for </w:t>
            </w:r>
            <w:r w:rsidR="009E6A3F">
              <w:rPr>
                <w:b/>
              </w:rPr>
              <w:t>next</w:t>
            </w:r>
            <w:r w:rsidRPr="00E22EE0">
              <w:rPr>
                <w:b/>
              </w:rPr>
              <w:t xml:space="preserve"> week</w:t>
            </w:r>
          </w:p>
        </w:tc>
      </w:tr>
      <w:tr w:rsidR="00D86223" w14:paraId="4543A4F5" w14:textId="77777777" w:rsidTr="00E22EE0">
        <w:tc>
          <w:tcPr>
            <w:tcW w:w="2547" w:type="dxa"/>
          </w:tcPr>
          <w:p w14:paraId="0B8B3BE1" w14:textId="77777777" w:rsidR="00D86223" w:rsidRDefault="002A7413" w:rsidP="00E22EE0">
            <w:pPr>
              <w:pStyle w:val="PhDNormal2"/>
              <w:spacing w:after="0"/>
              <w:rPr>
                <w:b/>
              </w:rPr>
            </w:pPr>
            <w:r>
              <w:rPr>
                <w:b/>
              </w:rPr>
              <w:t>Major Roles</w:t>
            </w:r>
          </w:p>
          <w:p w14:paraId="5723C60C" w14:textId="77777777" w:rsidR="002A7413" w:rsidRDefault="002A7413" w:rsidP="00E22EE0">
            <w:pPr>
              <w:pStyle w:val="PhDNormal2"/>
              <w:spacing w:after="0"/>
              <w:rPr>
                <w:b/>
              </w:rPr>
            </w:pPr>
          </w:p>
          <w:p w14:paraId="69675F2A" w14:textId="6A663FFB" w:rsidR="002A7413" w:rsidRPr="00E22EE0" w:rsidRDefault="002A7413" w:rsidP="00E22EE0">
            <w:pPr>
              <w:pStyle w:val="PhDNormal2"/>
              <w:spacing w:after="0"/>
              <w:rPr>
                <w:b/>
              </w:rPr>
            </w:pPr>
          </w:p>
        </w:tc>
        <w:tc>
          <w:tcPr>
            <w:tcW w:w="2927" w:type="dxa"/>
          </w:tcPr>
          <w:p w14:paraId="3DBAC95E" w14:textId="77777777" w:rsidR="00D86223" w:rsidRDefault="00D86223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41CBDF55" w14:textId="77777777" w:rsidR="00D86223" w:rsidRDefault="00D86223" w:rsidP="00E22EE0">
            <w:pPr>
              <w:pStyle w:val="PhDNormal2"/>
              <w:spacing w:after="0"/>
            </w:pPr>
          </w:p>
        </w:tc>
      </w:tr>
      <w:tr w:rsidR="004923D7" w14:paraId="42F35BCA" w14:textId="77777777" w:rsidTr="00E22EE0">
        <w:tc>
          <w:tcPr>
            <w:tcW w:w="2547" w:type="dxa"/>
          </w:tcPr>
          <w:p w14:paraId="230478D2" w14:textId="77777777" w:rsidR="004923D7" w:rsidRDefault="00CB4808" w:rsidP="00E22EE0">
            <w:pPr>
              <w:pStyle w:val="PhDNormal2"/>
              <w:spacing w:after="0"/>
              <w:rPr>
                <w:b/>
              </w:rPr>
            </w:pPr>
            <w:r>
              <w:rPr>
                <w:b/>
              </w:rPr>
              <w:t>Major Tasks</w:t>
            </w:r>
          </w:p>
          <w:p w14:paraId="197F0FA6" w14:textId="77777777" w:rsidR="00CB4808" w:rsidRDefault="00CB4808" w:rsidP="00E22EE0">
            <w:pPr>
              <w:pStyle w:val="PhDNormal2"/>
              <w:spacing w:after="0"/>
              <w:rPr>
                <w:b/>
              </w:rPr>
            </w:pPr>
          </w:p>
          <w:p w14:paraId="00E96D3E" w14:textId="38E2BD12" w:rsidR="00CB4808" w:rsidRPr="00E22EE0" w:rsidRDefault="00CB4808" w:rsidP="00E22EE0">
            <w:pPr>
              <w:pStyle w:val="PhDNormal2"/>
              <w:spacing w:after="0"/>
              <w:rPr>
                <w:b/>
              </w:rPr>
            </w:pPr>
          </w:p>
        </w:tc>
        <w:tc>
          <w:tcPr>
            <w:tcW w:w="2927" w:type="dxa"/>
          </w:tcPr>
          <w:p w14:paraId="161087A4" w14:textId="77777777" w:rsidR="004923D7" w:rsidRDefault="004923D7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13306730" w14:textId="77777777" w:rsidR="004923D7" w:rsidRDefault="004923D7" w:rsidP="00E22EE0">
            <w:pPr>
              <w:pStyle w:val="PhDNormal2"/>
              <w:spacing w:after="0"/>
            </w:pPr>
          </w:p>
        </w:tc>
      </w:tr>
      <w:tr w:rsidR="00E22EE0" w14:paraId="22073F1D" w14:textId="77777777" w:rsidTr="00E22EE0">
        <w:tc>
          <w:tcPr>
            <w:tcW w:w="2547" w:type="dxa"/>
          </w:tcPr>
          <w:p w14:paraId="756AB7AC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14:paraId="11040B2B" w14:textId="516688CC" w:rsidR="00E22EE0" w:rsidRDefault="00E22EE0" w:rsidP="00E22EE0">
            <w:pPr>
              <w:pStyle w:val="PhDNormal2"/>
              <w:spacing w:after="0"/>
            </w:pPr>
          </w:p>
          <w:p w14:paraId="659AD00D" w14:textId="77777777" w:rsidR="000C7C0D" w:rsidRDefault="000C7C0D" w:rsidP="00E22EE0">
            <w:pPr>
              <w:pStyle w:val="PhDNormal2"/>
              <w:spacing w:after="0"/>
            </w:pPr>
          </w:p>
          <w:p w14:paraId="1A1531CE" w14:textId="44B28E25" w:rsidR="000C7C0D" w:rsidRDefault="000C7C0D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68E0C6B4" w14:textId="77777777" w:rsidR="00E22EE0" w:rsidRDefault="00E22EE0" w:rsidP="00E22EE0">
            <w:pPr>
              <w:pStyle w:val="PhDNormal2"/>
              <w:spacing w:after="0"/>
            </w:pPr>
          </w:p>
          <w:p w14:paraId="3A246A1A" w14:textId="7F1BCEFD" w:rsidR="000C7C0D" w:rsidRDefault="000C7C0D" w:rsidP="00E22EE0">
            <w:pPr>
              <w:pStyle w:val="PhDNormal2"/>
              <w:spacing w:after="0"/>
            </w:pPr>
          </w:p>
        </w:tc>
      </w:tr>
      <w:tr w:rsidR="00E22EE0" w14:paraId="3A8B6333" w14:textId="77777777" w:rsidTr="00E22EE0">
        <w:tc>
          <w:tcPr>
            <w:tcW w:w="2547" w:type="dxa"/>
          </w:tcPr>
          <w:p w14:paraId="670D6D4C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14:paraId="41D32A20" w14:textId="3191ECE1" w:rsidR="00E22EE0" w:rsidRDefault="00E22EE0" w:rsidP="00E22EE0">
            <w:pPr>
              <w:pStyle w:val="PhDNormal2"/>
              <w:spacing w:after="0"/>
            </w:pPr>
          </w:p>
          <w:p w14:paraId="46393DC4" w14:textId="77777777" w:rsidR="000C7C0D" w:rsidRDefault="000C7C0D" w:rsidP="00E22EE0">
            <w:pPr>
              <w:pStyle w:val="PhDNormal2"/>
              <w:spacing w:after="0"/>
            </w:pPr>
          </w:p>
          <w:p w14:paraId="0926F3E6" w14:textId="3D109FE7" w:rsidR="000C7C0D" w:rsidRDefault="000C7C0D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366778A0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1F75662E" w14:textId="77777777" w:rsidTr="00E22EE0">
        <w:tc>
          <w:tcPr>
            <w:tcW w:w="2547" w:type="dxa"/>
          </w:tcPr>
          <w:p w14:paraId="10696389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14:paraId="04309151" w14:textId="22FD44B6" w:rsidR="00E22EE0" w:rsidRDefault="00E22EE0" w:rsidP="00E22EE0">
            <w:pPr>
              <w:pStyle w:val="PhDNormal2"/>
              <w:spacing w:after="0"/>
            </w:pPr>
          </w:p>
          <w:p w14:paraId="6941ADAA" w14:textId="77777777" w:rsidR="000C7C0D" w:rsidRDefault="000C7C0D" w:rsidP="00E22EE0">
            <w:pPr>
              <w:pStyle w:val="PhDNormal2"/>
              <w:spacing w:after="0"/>
            </w:pPr>
          </w:p>
          <w:p w14:paraId="361C479A" w14:textId="4EED6460" w:rsidR="000C7C0D" w:rsidRDefault="000C7C0D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75F3A7B3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7B63AA15" w14:textId="77777777" w:rsidTr="00E22EE0">
        <w:tc>
          <w:tcPr>
            <w:tcW w:w="2547" w:type="dxa"/>
          </w:tcPr>
          <w:p w14:paraId="2E83C32E" w14:textId="009CDAD1" w:rsidR="00E22EE0" w:rsidRPr="00E22EE0" w:rsidRDefault="00E22EE0" w:rsidP="002D5877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Estimated</w:t>
            </w:r>
            <w:r w:rsidR="002D5877">
              <w:rPr>
                <w:b/>
              </w:rPr>
              <w:t xml:space="preserve"> </w:t>
            </w:r>
            <w:r w:rsidRPr="00E22EE0">
              <w:rPr>
                <w:b/>
              </w:rPr>
              <w:t>effort</w:t>
            </w:r>
            <w:r w:rsidR="0021476B">
              <w:rPr>
                <w:b/>
              </w:rPr>
              <w:t xml:space="preserve"> </w:t>
            </w:r>
            <w:r w:rsidRPr="00E22EE0">
              <w:rPr>
                <w:b/>
              </w:rPr>
              <w:t>(h</w:t>
            </w:r>
            <w:r w:rsidR="0021476B">
              <w:rPr>
                <w:b/>
              </w:rPr>
              <w:t>ou</w:t>
            </w:r>
            <w:r w:rsidRPr="00E22EE0">
              <w:rPr>
                <w:b/>
              </w:rPr>
              <w:t>r</w:t>
            </w:r>
            <w:r w:rsidR="002D5877">
              <w:rPr>
                <w:b/>
              </w:rPr>
              <w:t>/week</w:t>
            </w:r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0FE380A6" w14:textId="77777777" w:rsidR="00E22EE0" w:rsidRDefault="00E22EE0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25CB17FA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1D56EBD7" w14:textId="77777777" w:rsidTr="009060F7">
        <w:tc>
          <w:tcPr>
            <w:tcW w:w="2547" w:type="dxa"/>
          </w:tcPr>
          <w:p w14:paraId="7378CFA0" w14:textId="2EC1572D" w:rsidR="00E22EE0" w:rsidRPr="00E22EE0" w:rsidRDefault="00E22EE0" w:rsidP="0021476B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Status (R</w:t>
            </w:r>
            <w:r w:rsidR="0021476B">
              <w:rPr>
                <w:b/>
              </w:rPr>
              <w:t>ed</w:t>
            </w:r>
            <w:r w:rsidRPr="00E22EE0">
              <w:rPr>
                <w:b/>
              </w:rPr>
              <w:t>, Y</w:t>
            </w:r>
            <w:r w:rsidR="0021476B">
              <w:rPr>
                <w:b/>
              </w:rPr>
              <w:t>ellow</w:t>
            </w:r>
            <w:r w:rsidRPr="00E22EE0">
              <w:rPr>
                <w:b/>
              </w:rPr>
              <w:t>, G</w:t>
            </w:r>
            <w:r w:rsidR="0021476B">
              <w:rPr>
                <w:b/>
              </w:rPr>
              <w:t>reen</w:t>
            </w:r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7CC23005" w14:textId="77777777" w:rsidR="00E22EE0" w:rsidRDefault="00E22EE0" w:rsidP="00E22EE0">
            <w:pPr>
              <w:pStyle w:val="PhDNormal2"/>
              <w:spacing w:after="0"/>
            </w:pPr>
          </w:p>
        </w:tc>
        <w:tc>
          <w:tcPr>
            <w:tcW w:w="2737" w:type="dxa"/>
            <w:shd w:val="clear" w:color="auto" w:fill="EEECE1" w:themeFill="background2"/>
          </w:tcPr>
          <w:p w14:paraId="40B93C9B" w14:textId="171FE49E" w:rsidR="00E22EE0" w:rsidRPr="009060F7" w:rsidRDefault="00494401" w:rsidP="00E22EE0">
            <w:pPr>
              <w:pStyle w:val="PhDNormal2"/>
              <w:spacing w:after="0"/>
              <w:rPr>
                <w:highlight w:val="lightGray"/>
              </w:rPr>
            </w:pPr>
            <w:r w:rsidRPr="009060F7">
              <w:t>(Not Applicable)</w:t>
            </w:r>
          </w:p>
        </w:tc>
      </w:tr>
    </w:tbl>
    <w:p w14:paraId="2AA24F4E" w14:textId="77777777" w:rsidR="00E22EE0" w:rsidRDefault="00E22EE0" w:rsidP="00E22EE0">
      <w:pPr>
        <w:pStyle w:val="PhDNormal2"/>
      </w:pPr>
    </w:p>
    <w:p w14:paraId="718A2596" w14:textId="77777777" w:rsidR="00DE5818" w:rsidRDefault="00E22EE0" w:rsidP="00DE5818">
      <w:pPr>
        <w:pStyle w:val="Heading1"/>
      </w:pPr>
      <w:bookmarkStart w:id="2" w:name="_Toc192164609"/>
      <w:r>
        <w:lastRenderedPageBreak/>
        <w:t>Individual Achievements</w:t>
      </w:r>
      <w:bookmarkEnd w:id="2"/>
    </w:p>
    <w:p w14:paraId="5BD0E40D" w14:textId="4A0DCEEC" w:rsidR="00154938" w:rsidRPr="0001343B" w:rsidRDefault="00154938" w:rsidP="0001343B">
      <w:pPr>
        <w:pStyle w:val="ReportNormal"/>
        <w:rPr>
          <w:i/>
          <w:iCs/>
          <w:color w:val="FF0000"/>
        </w:rPr>
      </w:pPr>
      <w:r w:rsidRPr="0001343B">
        <w:rPr>
          <w:i/>
          <w:iCs/>
        </w:rPr>
        <w:t>In this section, you should describ</w:t>
      </w:r>
      <w:r w:rsidR="0090704E">
        <w:rPr>
          <w:i/>
          <w:iCs/>
        </w:rPr>
        <w:t>e</w:t>
      </w:r>
      <w:r w:rsidR="00003298">
        <w:rPr>
          <w:i/>
          <w:iCs/>
        </w:rPr>
        <w:t xml:space="preserve"> </w:t>
      </w:r>
      <w:r w:rsidR="00ED7B2F" w:rsidRPr="00ED7B2F">
        <w:rPr>
          <w:b/>
          <w:bCs/>
          <w:i/>
          <w:iCs/>
          <w:color w:val="FF0000"/>
          <w:highlight w:val="yellow"/>
        </w:rPr>
        <w:t>YOUR</w:t>
      </w:r>
      <w:r w:rsidR="00003298">
        <w:rPr>
          <w:i/>
          <w:iCs/>
          <w:color w:val="FF0000"/>
          <w:highlight w:val="yellow"/>
        </w:rPr>
        <w:t xml:space="preserve"> </w:t>
      </w:r>
      <w:r w:rsidRPr="0090704E">
        <w:rPr>
          <w:i/>
          <w:iCs/>
          <w:highlight w:val="yellow"/>
        </w:rPr>
        <w:t xml:space="preserve">achievement </w:t>
      </w:r>
      <w:r w:rsidR="0090704E" w:rsidRPr="0090704E">
        <w:rPr>
          <w:i/>
          <w:iCs/>
          <w:highlight w:val="yellow"/>
        </w:rPr>
        <w:t>from technical perspective in detail</w:t>
      </w:r>
      <w:r w:rsidR="0090704E">
        <w:rPr>
          <w:i/>
          <w:iCs/>
        </w:rPr>
        <w:t xml:space="preserve"> </w:t>
      </w:r>
      <w:r w:rsidRPr="0001343B">
        <w:rPr>
          <w:i/>
          <w:iCs/>
        </w:rPr>
        <w:t xml:space="preserve">to support the group and the completion of the project. For example, </w:t>
      </w:r>
      <w:r w:rsidR="00637AA9">
        <w:rPr>
          <w:i/>
          <w:iCs/>
        </w:rPr>
        <w:t xml:space="preserve">if </w:t>
      </w:r>
      <w:r w:rsidRPr="0001343B">
        <w:rPr>
          <w:i/>
          <w:iCs/>
        </w:rPr>
        <w:t xml:space="preserve">your progress </w:t>
      </w:r>
      <w:r w:rsidR="00637AA9">
        <w:rPr>
          <w:i/>
          <w:iCs/>
        </w:rPr>
        <w:t xml:space="preserve">for this week </w:t>
      </w:r>
      <w:r w:rsidRPr="0001343B">
        <w:rPr>
          <w:i/>
          <w:iCs/>
        </w:rPr>
        <w:t>was setting up the IT infrastructure such as Web server, DBMS server and so forth</w:t>
      </w:r>
      <w:r w:rsidR="00637AA9">
        <w:rPr>
          <w:i/>
          <w:iCs/>
        </w:rPr>
        <w:t>, then in</w:t>
      </w:r>
      <w:r w:rsidRPr="0001343B">
        <w:rPr>
          <w:i/>
          <w:iCs/>
        </w:rPr>
        <w:t xml:space="preserve"> this individual report, you </w:t>
      </w:r>
      <w:r w:rsidR="00637AA9" w:rsidRPr="00637AA9">
        <w:rPr>
          <w:b/>
          <w:bCs/>
          <w:i/>
          <w:iCs/>
          <w:color w:val="FF0000"/>
        </w:rPr>
        <w:t>MUST</w:t>
      </w:r>
      <w:r w:rsidRPr="00637AA9">
        <w:rPr>
          <w:i/>
          <w:iCs/>
          <w:color w:val="FF0000"/>
        </w:rPr>
        <w:t xml:space="preserve"> </w:t>
      </w:r>
      <w:r w:rsidRPr="0001343B">
        <w:rPr>
          <w:i/>
          <w:iCs/>
        </w:rPr>
        <w:t xml:space="preserve">explain </w:t>
      </w:r>
      <w:r w:rsidR="00637AA9" w:rsidRPr="00637AA9">
        <w:rPr>
          <w:b/>
          <w:bCs/>
          <w:i/>
          <w:iCs/>
          <w:color w:val="FF0000"/>
        </w:rPr>
        <w:t>HOW</w:t>
      </w:r>
      <w:r w:rsidRPr="00637AA9">
        <w:rPr>
          <w:i/>
          <w:iCs/>
          <w:color w:val="FF0000"/>
        </w:rPr>
        <w:t xml:space="preserve"> </w:t>
      </w:r>
      <w:r w:rsidRPr="0001343B">
        <w:rPr>
          <w:i/>
          <w:iCs/>
        </w:rPr>
        <w:t xml:space="preserve">you did </w:t>
      </w:r>
      <w:r w:rsidR="00637AA9">
        <w:rPr>
          <w:i/>
          <w:iCs/>
        </w:rPr>
        <w:t>them</w:t>
      </w:r>
      <w:r w:rsidRPr="0001343B">
        <w:rPr>
          <w:i/>
          <w:iCs/>
        </w:rPr>
        <w:t xml:space="preserve"> by o</w:t>
      </w:r>
      <w:r w:rsidR="00523099">
        <w:rPr>
          <w:i/>
          <w:iCs/>
        </w:rPr>
        <w:t>u</w:t>
      </w:r>
      <w:r w:rsidRPr="0001343B">
        <w:rPr>
          <w:i/>
          <w:iCs/>
        </w:rPr>
        <w:t xml:space="preserve">tlining </w:t>
      </w:r>
      <w:r w:rsidR="00637AA9">
        <w:rPr>
          <w:i/>
          <w:iCs/>
        </w:rPr>
        <w:t>detailed</w:t>
      </w:r>
      <w:r w:rsidRPr="0001343B">
        <w:rPr>
          <w:i/>
          <w:iCs/>
        </w:rPr>
        <w:t xml:space="preserve"> steps and screenshot of the ac</w:t>
      </w:r>
      <w:r w:rsidR="00523099">
        <w:rPr>
          <w:i/>
          <w:iCs/>
        </w:rPr>
        <w:t>h</w:t>
      </w:r>
      <w:r w:rsidRPr="0001343B">
        <w:rPr>
          <w:i/>
          <w:iCs/>
        </w:rPr>
        <w:t>i</w:t>
      </w:r>
      <w:r w:rsidR="00523099">
        <w:rPr>
          <w:i/>
          <w:iCs/>
        </w:rPr>
        <w:t>eve</w:t>
      </w:r>
      <w:r w:rsidRPr="0001343B">
        <w:rPr>
          <w:i/>
          <w:iCs/>
        </w:rPr>
        <w:t>ment</w:t>
      </w:r>
      <w:r w:rsidR="00637AA9">
        <w:rPr>
          <w:i/>
          <w:iCs/>
        </w:rPr>
        <w:t xml:space="preserve"> to evidence </w:t>
      </w:r>
      <w:r w:rsidR="00457CB3">
        <w:rPr>
          <w:i/>
          <w:iCs/>
        </w:rPr>
        <w:t>yourself</w:t>
      </w:r>
      <w:r w:rsidRPr="0001343B">
        <w:rPr>
          <w:i/>
          <w:iCs/>
        </w:rPr>
        <w:t>. This will provide a better understanding of your contribution to the group project.</w:t>
      </w:r>
      <w:r w:rsidR="0001343B" w:rsidRPr="0001343B">
        <w:rPr>
          <w:i/>
          <w:iCs/>
          <w:color w:val="FF0000"/>
        </w:rPr>
        <w:t xml:space="preserve"> – Delete this instruction in your submission to avoid unnecessary similarity.</w:t>
      </w:r>
    </w:p>
    <w:p w14:paraId="77C9AA99" w14:textId="77777777" w:rsidR="00DE5818" w:rsidRDefault="00E22EE0" w:rsidP="00DE5818">
      <w:pPr>
        <w:pStyle w:val="Heading1"/>
      </w:pPr>
      <w:bookmarkStart w:id="3" w:name="_Toc192164610"/>
      <w:r>
        <w:t>Group Collaboration</w:t>
      </w:r>
      <w:bookmarkEnd w:id="3"/>
    </w:p>
    <w:p w14:paraId="4B67D70A" w14:textId="0FF4A9C3" w:rsidR="00661434" w:rsidRDefault="00154938" w:rsidP="00E7445A">
      <w:pPr>
        <w:pStyle w:val="ReportNormal"/>
        <w:rPr>
          <w:i/>
          <w:iCs/>
          <w:color w:val="FF0000"/>
        </w:rPr>
      </w:pPr>
      <w:r w:rsidRPr="00946BDB">
        <w:rPr>
          <w:i/>
          <w:iCs/>
          <w:highlight w:val="yellow"/>
        </w:rPr>
        <w:t>A</w:t>
      </w:r>
      <w:r w:rsidR="00946BDB" w:rsidRPr="00946BDB">
        <w:rPr>
          <w:i/>
          <w:iCs/>
          <w:highlight w:val="yellow"/>
        </w:rPr>
        <w:t>ll</w:t>
      </w:r>
      <w:r w:rsidRPr="00946BDB">
        <w:rPr>
          <w:i/>
          <w:iCs/>
          <w:highlight w:val="yellow"/>
        </w:rPr>
        <w:t xml:space="preserve"> </w:t>
      </w:r>
      <w:r w:rsidR="00946BDB" w:rsidRPr="00946BDB">
        <w:rPr>
          <w:i/>
          <w:iCs/>
          <w:highlight w:val="yellow"/>
        </w:rPr>
        <w:t xml:space="preserve">detailed </w:t>
      </w:r>
      <w:proofErr w:type="gramStart"/>
      <w:r w:rsidRPr="00946BDB">
        <w:rPr>
          <w:i/>
          <w:iCs/>
          <w:highlight w:val="yellow"/>
        </w:rPr>
        <w:t>eviden</w:t>
      </w:r>
      <w:r w:rsidR="00946BDB" w:rsidRPr="00946BDB">
        <w:rPr>
          <w:i/>
          <w:iCs/>
          <w:highlight w:val="yellow"/>
        </w:rPr>
        <w:t>ces</w:t>
      </w:r>
      <w:proofErr w:type="gramEnd"/>
      <w:r w:rsidRPr="0001343B">
        <w:rPr>
          <w:i/>
          <w:iCs/>
        </w:rPr>
        <w:t xml:space="preserve"> of your active participation and </w:t>
      </w:r>
      <w:r w:rsidR="00946BDB" w:rsidRPr="00946BDB">
        <w:rPr>
          <w:i/>
          <w:iCs/>
        </w:rPr>
        <w:t xml:space="preserve">collaborations </w:t>
      </w:r>
      <w:r w:rsidR="00946BDB">
        <w:rPr>
          <w:i/>
          <w:iCs/>
        </w:rPr>
        <w:t xml:space="preserve">for this week </w:t>
      </w:r>
      <w:r w:rsidRPr="0001343B">
        <w:rPr>
          <w:i/>
          <w:iCs/>
        </w:rPr>
        <w:t>should be pointed out in this section</w:t>
      </w:r>
      <w:r w:rsidR="00D169C1" w:rsidRPr="0001343B">
        <w:rPr>
          <w:i/>
          <w:iCs/>
        </w:rPr>
        <w:t>.</w:t>
      </w:r>
      <w:r w:rsidRPr="0001343B">
        <w:rPr>
          <w:i/>
          <w:iCs/>
        </w:rPr>
        <w:t xml:space="preserve"> Screenshots of the collaboration using tools such as Slack</w:t>
      </w:r>
      <w:r w:rsidR="00F9346B">
        <w:rPr>
          <w:i/>
          <w:iCs/>
        </w:rPr>
        <w:t>, Zoom</w:t>
      </w:r>
      <w:r w:rsidR="00E046E4">
        <w:rPr>
          <w:i/>
          <w:iCs/>
        </w:rPr>
        <w:t xml:space="preserve"> and </w:t>
      </w:r>
      <w:proofErr w:type="spellStart"/>
      <w:r w:rsidR="00F9346B">
        <w:rPr>
          <w:i/>
          <w:iCs/>
        </w:rPr>
        <w:t>Github</w:t>
      </w:r>
      <w:proofErr w:type="spellEnd"/>
      <w:r w:rsidR="00E046E4">
        <w:rPr>
          <w:i/>
          <w:iCs/>
        </w:rPr>
        <w:t>, photos of in-person meetings and meeting minutes</w:t>
      </w:r>
      <w:r w:rsidRPr="0001343B">
        <w:rPr>
          <w:i/>
          <w:iCs/>
        </w:rPr>
        <w:t xml:space="preserve"> can be attached to this report. When attached, please </w:t>
      </w:r>
      <w:r w:rsidRPr="00946BDB">
        <w:rPr>
          <w:i/>
          <w:iCs/>
          <w:highlight w:val="yellow"/>
        </w:rPr>
        <w:t>provide</w:t>
      </w:r>
      <w:r w:rsidR="00946BDB" w:rsidRPr="00946BDB">
        <w:rPr>
          <w:i/>
          <w:iCs/>
          <w:highlight w:val="yellow"/>
        </w:rPr>
        <w:t xml:space="preserve"> detailed</w:t>
      </w:r>
      <w:r w:rsidRPr="00946BDB">
        <w:rPr>
          <w:i/>
          <w:iCs/>
          <w:highlight w:val="yellow"/>
        </w:rPr>
        <w:t xml:space="preserve"> description and information</w:t>
      </w:r>
      <w:r w:rsidRPr="0001343B">
        <w:rPr>
          <w:i/>
          <w:iCs/>
        </w:rPr>
        <w:t xml:space="preserve"> regarding the image</w:t>
      </w:r>
      <w:r w:rsidR="00F666DE">
        <w:rPr>
          <w:i/>
          <w:iCs/>
        </w:rPr>
        <w:t>.</w:t>
      </w:r>
      <w:r w:rsidRPr="0001343B">
        <w:rPr>
          <w:i/>
          <w:iCs/>
        </w:rPr>
        <w:t xml:space="preserve"> </w:t>
      </w:r>
      <w:r w:rsidR="00F666DE">
        <w:rPr>
          <w:i/>
          <w:iCs/>
        </w:rPr>
        <w:t>Attention please,</w:t>
      </w:r>
      <w:r w:rsidRPr="0001343B">
        <w:rPr>
          <w:i/>
          <w:iCs/>
        </w:rPr>
        <w:t xml:space="preserve"> communication </w:t>
      </w:r>
      <w:r w:rsidR="00F666DE">
        <w:rPr>
          <w:i/>
          <w:iCs/>
        </w:rPr>
        <w:t>and collaboration can only be</w:t>
      </w:r>
      <w:r w:rsidRPr="0001343B">
        <w:rPr>
          <w:i/>
          <w:iCs/>
        </w:rPr>
        <w:t xml:space="preserve"> done using English.</w:t>
      </w:r>
      <w:r w:rsidR="0001343B" w:rsidRPr="0001343B">
        <w:rPr>
          <w:i/>
          <w:iCs/>
          <w:color w:val="FF0000"/>
        </w:rPr>
        <w:t xml:space="preserve"> – Delete this instruction in your submission to avoid unnecessary similarity.</w:t>
      </w:r>
    </w:p>
    <w:p w14:paraId="1B322455" w14:textId="0DFA9742" w:rsidR="00661434" w:rsidRPr="004065CA" w:rsidRDefault="00661434" w:rsidP="004065CA">
      <w:pPr>
        <w:pStyle w:val="Heading1"/>
      </w:pPr>
      <w:bookmarkStart w:id="4" w:name="_Toc192164611"/>
      <w:r>
        <w:t>AI Statement</w:t>
      </w:r>
      <w:bookmarkEnd w:id="4"/>
    </w:p>
    <w:p w14:paraId="032FD996" w14:textId="1CEE7AE6" w:rsidR="004065CA" w:rsidRPr="00661434" w:rsidRDefault="00FE09C0" w:rsidP="00661434">
      <w:pPr>
        <w:pStyle w:val="ReportNormal"/>
        <w:rPr>
          <w:color w:val="FF0000"/>
        </w:rPr>
        <w:sectPr w:rsidR="004065CA" w:rsidRPr="00661434" w:rsidSect="001606C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7" w:h="16840" w:code="9"/>
          <w:pgMar w:top="1418" w:right="1418" w:bottom="1418" w:left="2268" w:header="720" w:footer="720" w:gutter="0"/>
          <w:pgNumType w:start="1"/>
          <w:cols w:space="720"/>
          <w:docGrid w:linePitch="326"/>
        </w:sectPr>
      </w:pPr>
      <w:r>
        <w:rPr>
          <w:i/>
          <w:iCs/>
        </w:rPr>
        <w:t xml:space="preserve">In this section, please fill in the following </w:t>
      </w:r>
      <w:r w:rsidR="002D7E79">
        <w:rPr>
          <w:i/>
          <w:iCs/>
        </w:rPr>
        <w:t xml:space="preserve">provided table </w:t>
      </w:r>
      <w:r w:rsidR="007B3597">
        <w:rPr>
          <w:i/>
          <w:iCs/>
        </w:rPr>
        <w:t xml:space="preserve">with required details </w:t>
      </w:r>
      <w:r w:rsidR="002D7E79">
        <w:rPr>
          <w:i/>
          <w:iCs/>
        </w:rPr>
        <w:t>to proper</w:t>
      </w:r>
      <w:r w:rsidR="00AA54F2">
        <w:rPr>
          <w:i/>
          <w:iCs/>
        </w:rPr>
        <w:t>ly</w:t>
      </w:r>
      <w:r w:rsidR="002D7E79">
        <w:rPr>
          <w:i/>
          <w:iCs/>
        </w:rPr>
        <w:t xml:space="preserve"> acknowledge any use of AI in assessments as </w:t>
      </w:r>
      <w:proofErr w:type="spellStart"/>
      <w:r w:rsidR="002D7E79">
        <w:rPr>
          <w:i/>
          <w:iCs/>
        </w:rPr>
        <w:t>requied</w:t>
      </w:r>
      <w:proofErr w:type="spellEnd"/>
      <w:r w:rsidR="002D7E79">
        <w:rPr>
          <w:i/>
          <w:iCs/>
        </w:rPr>
        <w:t xml:space="preserve"> by our university</w:t>
      </w:r>
      <w:r w:rsidR="004065CA" w:rsidRPr="0001343B">
        <w:rPr>
          <w:i/>
          <w:iCs/>
        </w:rPr>
        <w:t>.</w:t>
      </w:r>
      <w:r w:rsidR="004065CA" w:rsidRPr="0001343B">
        <w:rPr>
          <w:i/>
          <w:iCs/>
          <w:color w:val="FF0000"/>
        </w:rPr>
        <w:t xml:space="preserve"> – Delete this instruction in your submission to avoid unnecessary similarity</w:t>
      </w:r>
    </w:p>
    <w:p w14:paraId="1817205C" w14:textId="77777777" w:rsidR="00E20482" w:rsidRPr="006018E3" w:rsidRDefault="00E20482" w:rsidP="00E20482">
      <w:pPr>
        <w:rPr>
          <w:rFonts w:ascii="Arial" w:hAnsi="Arial" w:cs="Arial"/>
          <w:b/>
          <w:color w:val="1155CC"/>
        </w:rPr>
      </w:pPr>
      <w:r w:rsidRPr="006018E3">
        <w:rPr>
          <w:rFonts w:ascii="Arial" w:hAnsi="Arial" w:cs="Arial"/>
          <w:b/>
          <w:color w:val="1155CC"/>
        </w:rPr>
        <w:lastRenderedPageBreak/>
        <w:t>Acknowledgement of AI in Assessment</w:t>
      </w:r>
      <w:r w:rsidRPr="006018E3">
        <w:rPr>
          <w:rFonts w:ascii="Arial" w:eastAsia="Arial" w:hAnsi="Arial" w:cs="Arial"/>
          <w:color w:val="1155CC"/>
          <w:sz w:val="20"/>
          <w:highlight w:val="yellow"/>
        </w:rPr>
        <w:t xml:space="preserve"> </w:t>
      </w:r>
    </w:p>
    <w:p w14:paraId="4A41297C" w14:textId="77777777" w:rsidR="00E20482" w:rsidRPr="006018E3" w:rsidRDefault="00E20482" w:rsidP="00E20482">
      <w:pPr>
        <w:rPr>
          <w:rFonts w:ascii="Arial" w:hAnsi="Arial" w:cs="Arial"/>
          <w:b/>
          <w:sz w:val="20"/>
        </w:rPr>
      </w:pPr>
    </w:p>
    <w:tbl>
      <w:tblPr>
        <w:tblW w:w="9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4"/>
      </w:tblGrid>
      <w:tr w:rsidR="00E20482" w:rsidRPr="006018E3" w14:paraId="21198918" w14:textId="77777777" w:rsidTr="00E10104">
        <w:trPr>
          <w:tblHeader/>
        </w:trPr>
        <w:tc>
          <w:tcPr>
            <w:tcW w:w="9764" w:type="dxa"/>
            <w:shd w:val="clear" w:color="auto" w:fill="808080"/>
          </w:tcPr>
          <w:p w14:paraId="40E15F80" w14:textId="77777777" w:rsidR="00E20482" w:rsidRPr="006018E3" w:rsidRDefault="00E20482" w:rsidP="00E1010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18E3">
              <w:rPr>
                <w:rFonts w:ascii="Arial" w:hAnsi="Arial" w:cs="Arial"/>
                <w:color w:val="FFFFFF"/>
                <w:sz w:val="20"/>
              </w:rPr>
              <w:t xml:space="preserve">Acknowledgement and Explanation of AI Use </w:t>
            </w:r>
          </w:p>
        </w:tc>
      </w:tr>
      <w:tr w:rsidR="00E20482" w:rsidRPr="006018E3" w14:paraId="6B6AC676" w14:textId="77777777" w:rsidTr="00E10104">
        <w:trPr>
          <w:trHeight w:val="256"/>
          <w:tblHeader/>
        </w:trPr>
        <w:tc>
          <w:tcPr>
            <w:tcW w:w="9764" w:type="dxa"/>
            <w:shd w:val="clear" w:color="auto" w:fill="D9D9D9"/>
          </w:tcPr>
          <w:p w14:paraId="6BAD1E28" w14:textId="77777777" w:rsidR="00E20482" w:rsidRPr="006018E3" w:rsidRDefault="00E20482" w:rsidP="00E10104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Part A: Have you used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 AI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tools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 in the completion of this assignment?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If your answer to this part is “No”, you can leave the following Part B and Part C as blank.</w:t>
            </w:r>
          </w:p>
        </w:tc>
      </w:tr>
      <w:tr w:rsidR="00E20482" w:rsidRPr="006018E3" w14:paraId="02C54B32" w14:textId="77777777" w:rsidTr="00E10104">
        <w:trPr>
          <w:trHeight w:val="256"/>
          <w:tblHeader/>
        </w:trPr>
        <w:tc>
          <w:tcPr>
            <w:tcW w:w="9764" w:type="dxa"/>
            <w:shd w:val="clear" w:color="auto" w:fill="auto"/>
          </w:tcPr>
          <w:p w14:paraId="7A4C864A" w14:textId="77777777" w:rsidR="00E20482" w:rsidRPr="006018E3" w:rsidRDefault="00E20482" w:rsidP="00E10104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4C8B499" w14:textId="77777777" w:rsidR="00E20482" w:rsidRPr="006018E3" w:rsidRDefault="00E20482" w:rsidP="00E10104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E20482" w:rsidRPr="006018E3" w14:paraId="39E5C251" w14:textId="77777777" w:rsidTr="00E10104">
        <w:trPr>
          <w:trHeight w:val="256"/>
          <w:tblHeader/>
        </w:trPr>
        <w:tc>
          <w:tcPr>
            <w:tcW w:w="9764" w:type="dxa"/>
            <w:shd w:val="clear" w:color="auto" w:fill="D9D9D9"/>
          </w:tcPr>
          <w:p w14:paraId="65E26912" w14:textId="77777777" w:rsidR="00E20482" w:rsidRPr="006018E3" w:rsidRDefault="00E20482" w:rsidP="00E10104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Part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What automated writing or generative 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>AI tools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you have 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>used in the completion of this assignment?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Clearly state the name(s) of the tool(s) and including a link to each tool.</w:t>
            </w:r>
          </w:p>
        </w:tc>
      </w:tr>
      <w:tr w:rsidR="00E20482" w:rsidRPr="006018E3" w14:paraId="510044C1" w14:textId="77777777" w:rsidTr="00E10104">
        <w:trPr>
          <w:tblHeader/>
        </w:trPr>
        <w:tc>
          <w:tcPr>
            <w:tcW w:w="9764" w:type="dxa"/>
            <w:shd w:val="clear" w:color="auto" w:fill="auto"/>
          </w:tcPr>
          <w:p w14:paraId="3E5C61B0" w14:textId="77777777" w:rsidR="00E20482" w:rsidRPr="006018E3" w:rsidRDefault="00E20482" w:rsidP="00E10104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91C629E" w14:textId="77777777" w:rsidR="00E20482" w:rsidRPr="006018E3" w:rsidRDefault="00E20482" w:rsidP="00E10104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E20482" w:rsidRPr="006018E3" w14:paraId="45646D3E" w14:textId="77777777" w:rsidTr="00E10104">
        <w:trPr>
          <w:tblHeader/>
        </w:trPr>
        <w:tc>
          <w:tcPr>
            <w:tcW w:w="9764" w:type="dxa"/>
            <w:shd w:val="clear" w:color="auto" w:fill="D9D9D9"/>
          </w:tcPr>
          <w:p w14:paraId="125A759C" w14:textId="77777777" w:rsidR="00E20482" w:rsidRPr="006018E3" w:rsidRDefault="00E20482" w:rsidP="00E1010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Part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How have you used automated writing or generative 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AI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tools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 in the assessment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  <w:p w14:paraId="335E9ED1" w14:textId="77777777" w:rsidR="00E20482" w:rsidRPr="006018E3" w:rsidRDefault="00E20482" w:rsidP="00E10104">
            <w:pPr>
              <w:rPr>
                <w:rFonts w:ascii="Arial" w:eastAsia="Arial" w:hAnsi="Arial" w:cs="Arial"/>
                <w:color w:val="1155CC"/>
                <w:sz w:val="20"/>
              </w:rPr>
            </w:pPr>
            <w:r>
              <w:rPr>
                <w:rFonts w:ascii="Arial" w:eastAsia="Arial" w:hAnsi="Arial" w:cs="Arial"/>
                <w:color w:val="1155CC"/>
                <w:sz w:val="20"/>
              </w:rPr>
              <w:t>Explain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briefly [typically about 1 page] the ways that you have used </w:t>
            </w:r>
            <w:r>
              <w:rPr>
                <w:rFonts w:ascii="Arial" w:eastAsia="Arial" w:hAnsi="Arial" w:cs="Arial"/>
                <w:color w:val="1155CC"/>
                <w:sz w:val="20"/>
              </w:rPr>
              <w:t>the above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0"/>
              </w:rPr>
              <w:t xml:space="preserve">tools 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in this assessment. </w:t>
            </w:r>
          </w:p>
          <w:p w14:paraId="4FFF73CB" w14:textId="77777777" w:rsidR="00E20482" w:rsidRPr="006018E3" w:rsidRDefault="00E20482" w:rsidP="00E20482">
            <w:pPr>
              <w:numPr>
                <w:ilvl w:val="0"/>
                <w:numId w:val="26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Explain </w:t>
            </w:r>
            <w:r>
              <w:rPr>
                <w:rFonts w:ascii="Arial" w:eastAsia="Arial" w:hAnsi="Arial" w:cs="Arial"/>
                <w:color w:val="1155CC"/>
                <w:sz w:val="20"/>
              </w:rPr>
              <w:t>why you selected these tools you mentioned in Part B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for </w:t>
            </w:r>
            <w:r>
              <w:rPr>
                <w:rFonts w:ascii="Arial" w:eastAsia="Arial" w:hAnsi="Arial" w:cs="Arial"/>
                <w:color w:val="1155CC"/>
                <w:sz w:val="20"/>
              </w:rPr>
              <w:t>this assessment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. </w:t>
            </w:r>
          </w:p>
          <w:p w14:paraId="160A119C" w14:textId="77777777" w:rsidR="00E20482" w:rsidRPr="009C41C0" w:rsidRDefault="00E20482" w:rsidP="00E20482">
            <w:pPr>
              <w:numPr>
                <w:ilvl w:val="0"/>
                <w:numId w:val="26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>
              <w:rPr>
                <w:rFonts w:ascii="Arial" w:eastAsia="Arial" w:hAnsi="Arial" w:cs="Arial"/>
                <w:color w:val="1155CC"/>
                <w:sz w:val="20"/>
              </w:rPr>
              <w:t xml:space="preserve">Describe how you used the tool(s) and provide details on the number </w:t>
            </w:r>
            <w:r w:rsidRPr="009C41C0">
              <w:rPr>
                <w:rFonts w:ascii="Arial" w:eastAsia="Arial" w:hAnsi="Arial" w:cs="Arial"/>
                <w:color w:val="1155CC"/>
                <w:sz w:val="20"/>
              </w:rPr>
              <w:t xml:space="preserve">of iterations </w:t>
            </w:r>
            <w:r>
              <w:rPr>
                <w:rFonts w:ascii="Arial" w:eastAsia="Arial" w:hAnsi="Arial" w:cs="Arial"/>
                <w:color w:val="1155CC"/>
                <w:sz w:val="20"/>
              </w:rPr>
              <w:t>or drafts generated with the</w:t>
            </w:r>
            <w:r w:rsidRPr="009C41C0">
              <w:rPr>
                <w:rFonts w:ascii="Arial" w:eastAsia="Arial" w:hAnsi="Arial" w:cs="Arial"/>
                <w:color w:val="1155CC"/>
                <w:sz w:val="20"/>
              </w:rPr>
              <w:t xml:space="preserve"> tool</w:t>
            </w:r>
            <w:r>
              <w:rPr>
                <w:rFonts w:ascii="Arial" w:eastAsia="Arial" w:hAnsi="Arial" w:cs="Arial"/>
                <w:color w:val="1155CC"/>
                <w:sz w:val="20"/>
              </w:rPr>
              <w:t>(s)</w:t>
            </w:r>
            <w:r w:rsidRPr="009C41C0">
              <w:rPr>
                <w:rFonts w:ascii="Arial" w:eastAsia="Arial" w:hAnsi="Arial" w:cs="Arial"/>
                <w:color w:val="1155CC"/>
                <w:sz w:val="20"/>
              </w:rPr>
              <w:t xml:space="preserve">. </w:t>
            </w:r>
          </w:p>
          <w:p w14:paraId="1B523F80" w14:textId="77777777" w:rsidR="00E20482" w:rsidRPr="006018E3" w:rsidRDefault="00E20482" w:rsidP="00E20482">
            <w:pPr>
              <w:numPr>
                <w:ilvl w:val="0"/>
                <w:numId w:val="26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>
              <w:rPr>
                <w:rFonts w:ascii="Arial" w:eastAsia="Arial" w:hAnsi="Arial" w:cs="Arial"/>
                <w:color w:val="1155CC"/>
                <w:sz w:val="20"/>
              </w:rPr>
              <w:t>Specify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what output</w:t>
            </w:r>
            <w:r>
              <w:rPr>
                <w:rFonts w:ascii="Arial" w:eastAsia="Arial" w:hAnsi="Arial" w:cs="Arial"/>
                <w:color w:val="1155CC"/>
                <w:sz w:val="20"/>
              </w:rPr>
              <w:t>(s)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from the tool</w:t>
            </w:r>
            <w:r>
              <w:rPr>
                <w:rFonts w:ascii="Arial" w:eastAsia="Arial" w:hAnsi="Arial" w:cs="Arial"/>
                <w:color w:val="1155CC"/>
                <w:sz w:val="20"/>
              </w:rPr>
              <w:t>(s)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has been included, and </w:t>
            </w:r>
            <w:r>
              <w:rPr>
                <w:rFonts w:ascii="Arial" w:eastAsia="Arial" w:hAnsi="Arial" w:cs="Arial"/>
                <w:color w:val="1155CC"/>
                <w:sz w:val="20"/>
              </w:rPr>
              <w:t xml:space="preserve">clearly indicate 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>where</w:t>
            </w:r>
            <w:r>
              <w:rPr>
                <w:rFonts w:ascii="Arial" w:eastAsia="Arial" w:hAnsi="Arial" w:cs="Arial"/>
                <w:color w:val="1155CC"/>
                <w:sz w:val="20"/>
              </w:rPr>
              <w:t xml:space="preserve"> in your assessment the tool generated content is included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>.</w:t>
            </w:r>
          </w:p>
          <w:p w14:paraId="3D5AE352" w14:textId="77777777" w:rsidR="00E20482" w:rsidRPr="006018E3" w:rsidRDefault="00E20482" w:rsidP="00E20482">
            <w:pPr>
              <w:numPr>
                <w:ilvl w:val="0"/>
                <w:numId w:val="26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 w:rsidRPr="006018E3">
              <w:rPr>
                <w:rFonts w:ascii="Arial" w:eastAsia="Arial" w:hAnsi="Arial" w:cs="Arial"/>
                <w:color w:val="1155CC"/>
                <w:sz w:val="20"/>
              </w:rPr>
              <w:t>Summarise how you have altered, adopted, or built on the AI</w:t>
            </w:r>
            <w:r>
              <w:rPr>
                <w:rFonts w:ascii="Arial" w:eastAsia="Arial" w:hAnsi="Arial" w:cs="Arial"/>
                <w:color w:val="1155CC"/>
                <w:sz w:val="20"/>
              </w:rPr>
              <w:t>-generated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0"/>
              </w:rPr>
              <w:t>content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. </w:t>
            </w:r>
          </w:p>
          <w:p w14:paraId="62CFA81D" w14:textId="77777777" w:rsidR="00E20482" w:rsidRPr="006018E3" w:rsidRDefault="00E20482" w:rsidP="00E10104">
            <w:pPr>
              <w:rPr>
                <w:rFonts w:ascii="Arial" w:eastAsia="Arial" w:hAnsi="Arial" w:cs="Arial"/>
                <w:color w:val="1155CC"/>
                <w:sz w:val="18"/>
                <w:szCs w:val="18"/>
              </w:rPr>
            </w:pP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 </w:t>
            </w:r>
          </w:p>
          <w:p w14:paraId="53714CE1" w14:textId="77777777" w:rsidR="00E20482" w:rsidRPr="006018E3" w:rsidRDefault="00E20482" w:rsidP="00E10104">
            <w:pPr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</w:pPr>
            <w:r w:rsidRPr="006018E3"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In addition to using this summary to provide an overview of how AI </w:t>
            </w:r>
            <w:r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tools </w:t>
            </w:r>
            <w:r w:rsidRPr="006018E3"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has been used, it is strongly recommended that you also carefully document the processes undertaken in creating the assessment </w:t>
            </w:r>
            <w:r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content </w:t>
            </w:r>
            <w:r w:rsidRPr="006018E3"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and to be able to present this process evidence upon request from educators or administrators. </w:t>
            </w:r>
          </w:p>
          <w:p w14:paraId="3C9F469B" w14:textId="77777777" w:rsidR="00E20482" w:rsidRPr="006018E3" w:rsidRDefault="00E20482" w:rsidP="00E10104">
            <w:pPr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20482" w:rsidRPr="006018E3" w14:paraId="5E8332DD" w14:textId="77777777" w:rsidTr="00E10104">
        <w:tc>
          <w:tcPr>
            <w:tcW w:w="9764" w:type="dxa"/>
          </w:tcPr>
          <w:p w14:paraId="38BFC18F" w14:textId="77777777" w:rsidR="00E20482" w:rsidRPr="006018E3" w:rsidRDefault="00E20482" w:rsidP="00E101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Sample Structure</w:t>
            </w:r>
            <w:r w:rsidRPr="006018E3">
              <w:rPr>
                <w:rFonts w:ascii="Arial" w:hAnsi="Arial" w:cs="Arial"/>
                <w:b/>
                <w:sz w:val="20"/>
              </w:rPr>
              <w:t>:</w:t>
            </w:r>
          </w:p>
          <w:p w14:paraId="2F716337" w14:textId="77777777" w:rsidR="00E20482" w:rsidRDefault="00E20482" w:rsidP="00E10104">
            <w:pPr>
              <w:rPr>
                <w:rFonts w:ascii="Arial" w:hAnsi="Arial" w:cs="Arial"/>
                <w:sz w:val="20"/>
              </w:rPr>
            </w:pPr>
          </w:p>
          <w:p w14:paraId="2BF80DC6" w14:textId="77777777" w:rsidR="00E20482" w:rsidRPr="006018E3" w:rsidRDefault="00E20482" w:rsidP="00E10104">
            <w:pPr>
              <w:rPr>
                <w:rFonts w:ascii="Arial" w:hAnsi="Arial" w:cs="Arial"/>
                <w:sz w:val="20"/>
              </w:rPr>
            </w:pPr>
            <w:r w:rsidRPr="006018E3">
              <w:rPr>
                <w:rFonts w:ascii="Arial" w:hAnsi="Arial" w:cs="Arial"/>
                <w:sz w:val="20"/>
              </w:rPr>
              <w:t xml:space="preserve">I used [insert </w:t>
            </w:r>
            <w:r>
              <w:rPr>
                <w:rFonts w:ascii="Arial" w:hAnsi="Arial" w:cs="Arial"/>
                <w:sz w:val="20"/>
              </w:rPr>
              <w:t xml:space="preserve">name of </w:t>
            </w:r>
            <w:r w:rsidRPr="006018E3">
              <w:rPr>
                <w:rFonts w:ascii="Arial" w:hAnsi="Arial" w:cs="Arial"/>
                <w:sz w:val="20"/>
              </w:rPr>
              <w:t xml:space="preserve">AI </w:t>
            </w:r>
            <w:r>
              <w:rPr>
                <w:rFonts w:ascii="Arial" w:hAnsi="Arial" w:cs="Arial"/>
                <w:sz w:val="20"/>
              </w:rPr>
              <w:t>tool</w:t>
            </w:r>
            <w:r w:rsidRPr="006018E3">
              <w:rPr>
                <w:rFonts w:ascii="Arial" w:hAnsi="Arial" w:cs="Arial"/>
                <w:sz w:val="20"/>
              </w:rPr>
              <w:t xml:space="preserve">(s) and link] to [specific use of generative </w:t>
            </w:r>
            <w:r>
              <w:rPr>
                <w:rFonts w:ascii="Arial" w:hAnsi="Arial" w:cs="Arial"/>
                <w:sz w:val="20"/>
              </w:rPr>
              <w:t>AI</w:t>
            </w:r>
            <w:r w:rsidRPr="006018E3">
              <w:rPr>
                <w:rFonts w:ascii="Arial" w:hAnsi="Arial" w:cs="Arial"/>
                <w:sz w:val="20"/>
              </w:rPr>
              <w:t>]</w:t>
            </w:r>
            <w:r>
              <w:rPr>
                <w:rFonts w:ascii="Arial" w:hAnsi="Arial" w:cs="Arial"/>
                <w:sz w:val="20"/>
              </w:rPr>
              <w:t>. The tool was used for [specific task or purpose]. I completed</w:t>
            </w:r>
            <w:r w:rsidRPr="006018E3">
              <w:rPr>
                <w:rFonts w:ascii="Arial" w:hAnsi="Arial" w:cs="Arial"/>
                <w:sz w:val="20"/>
              </w:rPr>
              <w:t> [number of iterations/drafts]</w:t>
            </w:r>
            <w:r>
              <w:rPr>
                <w:rFonts w:ascii="Arial" w:hAnsi="Arial" w:cs="Arial"/>
                <w:sz w:val="20"/>
              </w:rPr>
              <w:t xml:space="preserve"> with the tool in my work</w:t>
            </w:r>
            <w:r w:rsidRPr="006018E3">
              <w:rPr>
                <w:rFonts w:ascii="Arial" w:hAnsi="Arial" w:cs="Arial"/>
                <w:sz w:val="20"/>
              </w:rPr>
              <w:t xml:space="preserve">. The output from </w:t>
            </w:r>
            <w:r>
              <w:rPr>
                <w:rFonts w:ascii="Arial" w:hAnsi="Arial" w:cs="Arial"/>
                <w:sz w:val="20"/>
              </w:rPr>
              <w:t>the</w:t>
            </w:r>
            <w:r w:rsidRPr="006018E3">
              <w:rPr>
                <w:rFonts w:ascii="Arial" w:hAnsi="Arial" w:cs="Arial"/>
                <w:sz w:val="20"/>
              </w:rPr>
              <w:t xml:space="preserve"> tool </w:t>
            </w:r>
            <w:r>
              <w:rPr>
                <w:rFonts w:ascii="Arial" w:hAnsi="Arial" w:cs="Arial"/>
                <w:sz w:val="20"/>
              </w:rPr>
              <w:t>included [specific content used] and is included in [specific sections or parts of your assessment]. I</w:t>
            </w:r>
            <w:r w:rsidRPr="006018E3">
              <w:rPr>
                <w:rFonts w:ascii="Arial" w:hAnsi="Arial" w:cs="Arial"/>
                <w:sz w:val="20"/>
              </w:rPr>
              <w:t xml:space="preserve"> modified </w:t>
            </w:r>
            <w:r>
              <w:rPr>
                <w:rFonts w:ascii="Arial" w:hAnsi="Arial" w:cs="Arial"/>
                <w:sz w:val="20"/>
              </w:rPr>
              <w:t xml:space="preserve">the AI-generated content by [describe how you revised or adapted it] because of [the reason why you do the modification]. </w:t>
            </w:r>
          </w:p>
          <w:p w14:paraId="663521C5" w14:textId="77777777" w:rsidR="00E20482" w:rsidRPr="006018E3" w:rsidRDefault="00E20482" w:rsidP="00E10104">
            <w:pPr>
              <w:rPr>
                <w:rFonts w:ascii="Arial" w:hAnsi="Arial" w:cs="Arial"/>
                <w:sz w:val="20"/>
              </w:rPr>
            </w:pPr>
          </w:p>
          <w:p w14:paraId="1F5D6F4A" w14:textId="77777777" w:rsidR="00E20482" w:rsidRPr="006018E3" w:rsidRDefault="00E20482" w:rsidP="00E10104">
            <w:pPr>
              <w:rPr>
                <w:rFonts w:ascii="Arial" w:hAnsi="Arial" w:cs="Arial"/>
              </w:rPr>
            </w:pPr>
          </w:p>
        </w:tc>
      </w:tr>
    </w:tbl>
    <w:p w14:paraId="6A431EFA" w14:textId="77777777" w:rsidR="00E20482" w:rsidRPr="006018E3" w:rsidRDefault="00E20482" w:rsidP="00E20482">
      <w:pPr>
        <w:rPr>
          <w:rFonts w:ascii="Arial" w:hAnsi="Arial" w:cs="Arial"/>
        </w:rPr>
      </w:pPr>
    </w:p>
    <w:p w14:paraId="2C083CBB" w14:textId="77777777" w:rsidR="00E20482" w:rsidRPr="006018E3" w:rsidRDefault="00E20482" w:rsidP="00E20482">
      <w:pPr>
        <w:rPr>
          <w:rFonts w:ascii="Arial" w:hAnsi="Arial" w:cs="Arial"/>
          <w:sz w:val="20"/>
        </w:rPr>
      </w:pPr>
    </w:p>
    <w:p w14:paraId="5DBB0FB4" w14:textId="77777777" w:rsidR="00485B8D" w:rsidRDefault="00485B8D" w:rsidP="00154938">
      <w:pPr>
        <w:pStyle w:val="PhDNormal2"/>
      </w:pPr>
    </w:p>
    <w:sectPr w:rsidR="00485B8D" w:rsidSect="00E20482">
      <w:type w:val="oddPage"/>
      <w:pgSz w:w="11901" w:h="16817"/>
      <w:pgMar w:top="1080" w:right="1080" w:bottom="1080" w:left="10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99DE0" w14:textId="77777777" w:rsidR="00BD4099" w:rsidRDefault="00BD4099">
      <w:r>
        <w:separator/>
      </w:r>
    </w:p>
    <w:p w14:paraId="095A7112" w14:textId="77777777" w:rsidR="00BD4099" w:rsidRDefault="00BD4099"/>
  </w:endnote>
  <w:endnote w:type="continuationSeparator" w:id="0">
    <w:p w14:paraId="262207A7" w14:textId="77777777" w:rsidR="00BD4099" w:rsidRDefault="00BD4099">
      <w:r>
        <w:continuationSeparator/>
      </w:r>
    </w:p>
    <w:p w14:paraId="028C503D" w14:textId="77777777" w:rsidR="00BD4099" w:rsidRDefault="00BD4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E8C99" w14:textId="77777777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D22BE7">
      <w:rPr>
        <w:noProof/>
      </w:rPr>
      <w:t>ii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D22BE7">
      <w:rPr>
        <w:noProof/>
      </w:rPr>
      <w:t>[Project Title]</w:t>
    </w:r>
    <w:r w:rsidR="008431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3499C" w14:textId="4C7E2026" w:rsidR="00444303" w:rsidRPr="008A15CE" w:rsidRDefault="008431EA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9553ED">
      <w:rPr>
        <w:noProof/>
      </w:rPr>
      <w:t>[Project Title]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FF467C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BBBBD" w14:textId="3BE1D9E8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FF467C">
      <w:rPr>
        <w:noProof/>
      </w:rPr>
      <w:t>2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9553ED">
      <w:rPr>
        <w:noProof/>
      </w:rPr>
      <w:t>[Project Title]</w:t>
    </w:r>
    <w:r w:rsidR="008431E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E329C" w14:textId="0A726BE5" w:rsidR="00444303" w:rsidRPr="0015472F" w:rsidRDefault="008431EA" w:rsidP="0015472F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9B38BF">
      <w:rPr>
        <w:noProof/>
      </w:rPr>
      <w:t>[Project Title]</w:t>
    </w:r>
    <w:r>
      <w:rPr>
        <w:noProof/>
      </w:rPr>
      <w:fldChar w:fldCharType="end"/>
    </w:r>
    <w:r w:rsidR="00444303" w:rsidRPr="0015472F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FF467C">
      <w:rPr>
        <w:noProof/>
      </w:rPr>
      <w:t>1</w:t>
    </w:r>
    <w:r w:rsidR="00444303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9CE23" w14:textId="77777777" w:rsidR="00444303" w:rsidRDefault="00444303" w:rsidP="0015472F">
    <w:pPr>
      <w:pStyle w:val="PhDFooter"/>
    </w:pPr>
    <w:r>
      <w:t xml:space="preserve">Chapter 1: </w:t>
    </w:r>
    <w:r>
      <w:fldChar w:fldCharType="begin"/>
    </w:r>
    <w:r>
      <w:instrText xml:space="preserve"> STYLEREF  "Heading 1,PhD Heading 1"  \* MERGEFORMAT </w:instrTex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6AAE" w14:textId="77777777" w:rsidR="00BD4099" w:rsidRDefault="00BD4099">
      <w:r>
        <w:separator/>
      </w:r>
    </w:p>
    <w:p w14:paraId="20AB8335" w14:textId="77777777" w:rsidR="00BD4099" w:rsidRDefault="00BD4099"/>
  </w:footnote>
  <w:footnote w:type="continuationSeparator" w:id="0">
    <w:p w14:paraId="091B9BAC" w14:textId="77777777" w:rsidR="00BD4099" w:rsidRDefault="00BD4099">
      <w:r>
        <w:continuationSeparator/>
      </w:r>
    </w:p>
    <w:p w14:paraId="032FD567" w14:textId="77777777" w:rsidR="00BD4099" w:rsidRDefault="00BD4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0A3A2" w14:textId="77777777" w:rsidR="00444303" w:rsidRPr="001606C4" w:rsidRDefault="00444303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0E460" w14:textId="77777777" w:rsidR="00444303" w:rsidRPr="001606C4" w:rsidRDefault="00444303" w:rsidP="001606C4">
    <w:pPr>
      <w:pStyle w:val="PhD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F54D" w14:textId="77777777" w:rsidR="00444303" w:rsidRPr="001606C4" w:rsidRDefault="00444303" w:rsidP="001606C4">
    <w:pPr>
      <w:pStyle w:val="PhD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4207F" w14:textId="77777777" w:rsidR="00444303" w:rsidRPr="001606C4" w:rsidRDefault="00444303" w:rsidP="001606C4">
    <w:pPr>
      <w:pStyle w:val="PhD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1ED8B" w14:textId="77777777" w:rsidR="00444303" w:rsidRPr="00A4092B" w:rsidRDefault="00444303" w:rsidP="00A4092B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466A0935"/>
    <w:multiLevelType w:val="multilevel"/>
    <w:tmpl w:val="DAF8E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9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6233521">
    <w:abstractNumId w:val="8"/>
  </w:num>
  <w:num w:numId="2" w16cid:durableId="663125553">
    <w:abstractNumId w:val="7"/>
  </w:num>
  <w:num w:numId="3" w16cid:durableId="277564200">
    <w:abstractNumId w:val="2"/>
  </w:num>
  <w:num w:numId="4" w16cid:durableId="306975424">
    <w:abstractNumId w:val="4"/>
  </w:num>
  <w:num w:numId="5" w16cid:durableId="273942606">
    <w:abstractNumId w:val="4"/>
  </w:num>
  <w:num w:numId="6" w16cid:durableId="1851287063">
    <w:abstractNumId w:val="4"/>
  </w:num>
  <w:num w:numId="7" w16cid:durableId="1673946961">
    <w:abstractNumId w:val="4"/>
  </w:num>
  <w:num w:numId="8" w16cid:durableId="1279676155">
    <w:abstractNumId w:val="4"/>
  </w:num>
  <w:num w:numId="9" w16cid:durableId="213203440">
    <w:abstractNumId w:val="2"/>
  </w:num>
  <w:num w:numId="10" w16cid:durableId="94060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4561931">
    <w:abstractNumId w:val="0"/>
  </w:num>
  <w:num w:numId="12" w16cid:durableId="767777915">
    <w:abstractNumId w:val="12"/>
  </w:num>
  <w:num w:numId="13" w16cid:durableId="1853227393">
    <w:abstractNumId w:val="6"/>
  </w:num>
  <w:num w:numId="14" w16cid:durableId="228538506">
    <w:abstractNumId w:val="9"/>
  </w:num>
  <w:num w:numId="15" w16cid:durableId="1940066363">
    <w:abstractNumId w:val="2"/>
  </w:num>
  <w:num w:numId="16" w16cid:durableId="1065689050">
    <w:abstractNumId w:val="2"/>
  </w:num>
  <w:num w:numId="17" w16cid:durableId="10438226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8421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284133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4647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068460">
    <w:abstractNumId w:val="3"/>
  </w:num>
  <w:num w:numId="22" w16cid:durableId="666979089">
    <w:abstractNumId w:val="11"/>
  </w:num>
  <w:num w:numId="23" w16cid:durableId="297616487">
    <w:abstractNumId w:val="10"/>
  </w:num>
  <w:num w:numId="24" w16cid:durableId="1632515547">
    <w:abstractNumId w:val="11"/>
    <w:lvlOverride w:ilvl="0">
      <w:startOverride w:val="1"/>
    </w:lvlOverride>
  </w:num>
  <w:num w:numId="25" w16cid:durableId="2113165626">
    <w:abstractNumId w:val="1"/>
  </w:num>
  <w:num w:numId="26" w16cid:durableId="117920148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intFractionalCharacterWidth/>
  <w:mirrorMargins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gUAtT8JBSwAAAA="/>
  </w:docVars>
  <w:rsids>
    <w:rsidRoot w:val="00DA2DDA"/>
    <w:rsid w:val="00003298"/>
    <w:rsid w:val="000037A5"/>
    <w:rsid w:val="00004977"/>
    <w:rsid w:val="000049E1"/>
    <w:rsid w:val="0000554B"/>
    <w:rsid w:val="0000592F"/>
    <w:rsid w:val="00007888"/>
    <w:rsid w:val="0001187E"/>
    <w:rsid w:val="0001262D"/>
    <w:rsid w:val="0001343B"/>
    <w:rsid w:val="00015049"/>
    <w:rsid w:val="0001528F"/>
    <w:rsid w:val="00024535"/>
    <w:rsid w:val="0003129C"/>
    <w:rsid w:val="000329B8"/>
    <w:rsid w:val="00034310"/>
    <w:rsid w:val="00044960"/>
    <w:rsid w:val="00051524"/>
    <w:rsid w:val="000530F8"/>
    <w:rsid w:val="00056AE4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3E25"/>
    <w:rsid w:val="000A6FCD"/>
    <w:rsid w:val="000B03A2"/>
    <w:rsid w:val="000B419E"/>
    <w:rsid w:val="000C36F9"/>
    <w:rsid w:val="000C7C0D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6210"/>
    <w:rsid w:val="00147E97"/>
    <w:rsid w:val="00150268"/>
    <w:rsid w:val="0015472F"/>
    <w:rsid w:val="00154938"/>
    <w:rsid w:val="00154AA5"/>
    <w:rsid w:val="001579BA"/>
    <w:rsid w:val="001606C4"/>
    <w:rsid w:val="0016519E"/>
    <w:rsid w:val="00172D57"/>
    <w:rsid w:val="00175EC2"/>
    <w:rsid w:val="00176E04"/>
    <w:rsid w:val="00183D54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476B"/>
    <w:rsid w:val="00217629"/>
    <w:rsid w:val="00222D6B"/>
    <w:rsid w:val="0022625B"/>
    <w:rsid w:val="002351BB"/>
    <w:rsid w:val="00241AB3"/>
    <w:rsid w:val="00241F23"/>
    <w:rsid w:val="0024293D"/>
    <w:rsid w:val="002470AA"/>
    <w:rsid w:val="00252A6E"/>
    <w:rsid w:val="0026529D"/>
    <w:rsid w:val="00267E2D"/>
    <w:rsid w:val="00270DC1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5E9"/>
    <w:rsid w:val="002A0B67"/>
    <w:rsid w:val="002A12FA"/>
    <w:rsid w:val="002A25E5"/>
    <w:rsid w:val="002A7413"/>
    <w:rsid w:val="002B114E"/>
    <w:rsid w:val="002B25C3"/>
    <w:rsid w:val="002C1ABE"/>
    <w:rsid w:val="002C1CBA"/>
    <w:rsid w:val="002C35BD"/>
    <w:rsid w:val="002C5B7B"/>
    <w:rsid w:val="002C5E5A"/>
    <w:rsid w:val="002D2159"/>
    <w:rsid w:val="002D5877"/>
    <w:rsid w:val="002D5AF3"/>
    <w:rsid w:val="002D7E79"/>
    <w:rsid w:val="002E1E09"/>
    <w:rsid w:val="002E71A0"/>
    <w:rsid w:val="002E77DF"/>
    <w:rsid w:val="002F0A00"/>
    <w:rsid w:val="002F2D2F"/>
    <w:rsid w:val="00300068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5CA"/>
    <w:rsid w:val="004069E5"/>
    <w:rsid w:val="00417323"/>
    <w:rsid w:val="00423462"/>
    <w:rsid w:val="00426998"/>
    <w:rsid w:val="004316B3"/>
    <w:rsid w:val="00431AC9"/>
    <w:rsid w:val="00432361"/>
    <w:rsid w:val="00434EAD"/>
    <w:rsid w:val="00437D76"/>
    <w:rsid w:val="00443E55"/>
    <w:rsid w:val="00444303"/>
    <w:rsid w:val="0044515A"/>
    <w:rsid w:val="004542F8"/>
    <w:rsid w:val="00457CB3"/>
    <w:rsid w:val="00462F80"/>
    <w:rsid w:val="004634D8"/>
    <w:rsid w:val="004655D8"/>
    <w:rsid w:val="00485851"/>
    <w:rsid w:val="00485B8D"/>
    <w:rsid w:val="00486578"/>
    <w:rsid w:val="004923D7"/>
    <w:rsid w:val="00494401"/>
    <w:rsid w:val="00495D30"/>
    <w:rsid w:val="00495F1D"/>
    <w:rsid w:val="004A3EE8"/>
    <w:rsid w:val="004D0C66"/>
    <w:rsid w:val="004E6B69"/>
    <w:rsid w:val="004F34AA"/>
    <w:rsid w:val="00500708"/>
    <w:rsid w:val="00503CCB"/>
    <w:rsid w:val="00503D07"/>
    <w:rsid w:val="005127C9"/>
    <w:rsid w:val="00513BD4"/>
    <w:rsid w:val="005149EF"/>
    <w:rsid w:val="00523099"/>
    <w:rsid w:val="00525C27"/>
    <w:rsid w:val="005266FB"/>
    <w:rsid w:val="00530A11"/>
    <w:rsid w:val="00530F7E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64A6E"/>
    <w:rsid w:val="00570D40"/>
    <w:rsid w:val="00572556"/>
    <w:rsid w:val="00584D66"/>
    <w:rsid w:val="005863CC"/>
    <w:rsid w:val="005904A3"/>
    <w:rsid w:val="00596692"/>
    <w:rsid w:val="005A1841"/>
    <w:rsid w:val="005A3CA7"/>
    <w:rsid w:val="005A4061"/>
    <w:rsid w:val="005A407F"/>
    <w:rsid w:val="005A4515"/>
    <w:rsid w:val="005A4C50"/>
    <w:rsid w:val="005A69EC"/>
    <w:rsid w:val="005B033C"/>
    <w:rsid w:val="005C6341"/>
    <w:rsid w:val="005E091F"/>
    <w:rsid w:val="005E5F02"/>
    <w:rsid w:val="005F0791"/>
    <w:rsid w:val="005F2DEB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AA9"/>
    <w:rsid w:val="00637F6B"/>
    <w:rsid w:val="006425DA"/>
    <w:rsid w:val="006443F9"/>
    <w:rsid w:val="0064718E"/>
    <w:rsid w:val="00647206"/>
    <w:rsid w:val="00656579"/>
    <w:rsid w:val="00657DB0"/>
    <w:rsid w:val="00661434"/>
    <w:rsid w:val="00663A40"/>
    <w:rsid w:val="006646F6"/>
    <w:rsid w:val="00673524"/>
    <w:rsid w:val="0068334C"/>
    <w:rsid w:val="00684F81"/>
    <w:rsid w:val="006855F6"/>
    <w:rsid w:val="00691416"/>
    <w:rsid w:val="00695E1C"/>
    <w:rsid w:val="006A04C7"/>
    <w:rsid w:val="006A1887"/>
    <w:rsid w:val="006A6083"/>
    <w:rsid w:val="006C1BCC"/>
    <w:rsid w:val="006C367C"/>
    <w:rsid w:val="006C7969"/>
    <w:rsid w:val="006D74AA"/>
    <w:rsid w:val="00701535"/>
    <w:rsid w:val="007037E0"/>
    <w:rsid w:val="00703F80"/>
    <w:rsid w:val="007061C6"/>
    <w:rsid w:val="00707576"/>
    <w:rsid w:val="00711A9F"/>
    <w:rsid w:val="007166B3"/>
    <w:rsid w:val="007217B9"/>
    <w:rsid w:val="0073174C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028E"/>
    <w:rsid w:val="007A338A"/>
    <w:rsid w:val="007A4C09"/>
    <w:rsid w:val="007A5CAA"/>
    <w:rsid w:val="007A70B9"/>
    <w:rsid w:val="007B3597"/>
    <w:rsid w:val="007B38A8"/>
    <w:rsid w:val="007B4CCE"/>
    <w:rsid w:val="007C12F7"/>
    <w:rsid w:val="007C293E"/>
    <w:rsid w:val="007C31B5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431EA"/>
    <w:rsid w:val="00852E18"/>
    <w:rsid w:val="00855F11"/>
    <w:rsid w:val="00865073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42E4"/>
    <w:rsid w:val="008F6177"/>
    <w:rsid w:val="008F6BD2"/>
    <w:rsid w:val="008F7CAD"/>
    <w:rsid w:val="009012BE"/>
    <w:rsid w:val="00902C9C"/>
    <w:rsid w:val="00905EB9"/>
    <w:rsid w:val="009060F7"/>
    <w:rsid w:val="0090704E"/>
    <w:rsid w:val="00921B77"/>
    <w:rsid w:val="009274EF"/>
    <w:rsid w:val="009334C6"/>
    <w:rsid w:val="00945381"/>
    <w:rsid w:val="00946BDB"/>
    <w:rsid w:val="00954832"/>
    <w:rsid w:val="009553ED"/>
    <w:rsid w:val="00960346"/>
    <w:rsid w:val="00962062"/>
    <w:rsid w:val="0096668E"/>
    <w:rsid w:val="0096745E"/>
    <w:rsid w:val="00972FC3"/>
    <w:rsid w:val="00974C8B"/>
    <w:rsid w:val="0097619A"/>
    <w:rsid w:val="0098630B"/>
    <w:rsid w:val="00986D23"/>
    <w:rsid w:val="00990DA5"/>
    <w:rsid w:val="0099546E"/>
    <w:rsid w:val="009A268E"/>
    <w:rsid w:val="009A70F8"/>
    <w:rsid w:val="009B0752"/>
    <w:rsid w:val="009B38BF"/>
    <w:rsid w:val="009B49CF"/>
    <w:rsid w:val="009C5054"/>
    <w:rsid w:val="009E2A10"/>
    <w:rsid w:val="009E6A3F"/>
    <w:rsid w:val="009E7D33"/>
    <w:rsid w:val="00A01E12"/>
    <w:rsid w:val="00A05B43"/>
    <w:rsid w:val="00A07AF3"/>
    <w:rsid w:val="00A20831"/>
    <w:rsid w:val="00A23E98"/>
    <w:rsid w:val="00A3058A"/>
    <w:rsid w:val="00A36B1C"/>
    <w:rsid w:val="00A4092B"/>
    <w:rsid w:val="00A45F63"/>
    <w:rsid w:val="00A52B8E"/>
    <w:rsid w:val="00A571A1"/>
    <w:rsid w:val="00A70502"/>
    <w:rsid w:val="00A70FA9"/>
    <w:rsid w:val="00A763D8"/>
    <w:rsid w:val="00A82413"/>
    <w:rsid w:val="00A867FD"/>
    <w:rsid w:val="00A87A93"/>
    <w:rsid w:val="00A9693C"/>
    <w:rsid w:val="00AA1A02"/>
    <w:rsid w:val="00AA257D"/>
    <w:rsid w:val="00AA45A7"/>
    <w:rsid w:val="00AA54F2"/>
    <w:rsid w:val="00AB4D01"/>
    <w:rsid w:val="00AB7240"/>
    <w:rsid w:val="00AC4D89"/>
    <w:rsid w:val="00AD071D"/>
    <w:rsid w:val="00AD2B9F"/>
    <w:rsid w:val="00AD3B58"/>
    <w:rsid w:val="00AD4536"/>
    <w:rsid w:val="00AE4631"/>
    <w:rsid w:val="00AE78C9"/>
    <w:rsid w:val="00B01AED"/>
    <w:rsid w:val="00B022BC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21F1"/>
    <w:rsid w:val="00B24A4B"/>
    <w:rsid w:val="00B24C9A"/>
    <w:rsid w:val="00B448C7"/>
    <w:rsid w:val="00B51B0C"/>
    <w:rsid w:val="00B53470"/>
    <w:rsid w:val="00B5490C"/>
    <w:rsid w:val="00B54C5C"/>
    <w:rsid w:val="00B5648D"/>
    <w:rsid w:val="00B5737D"/>
    <w:rsid w:val="00B71275"/>
    <w:rsid w:val="00B7347E"/>
    <w:rsid w:val="00B811A5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B6D02"/>
    <w:rsid w:val="00BD4099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3F74"/>
    <w:rsid w:val="00CA1D52"/>
    <w:rsid w:val="00CA552B"/>
    <w:rsid w:val="00CA6BD2"/>
    <w:rsid w:val="00CB1F53"/>
    <w:rsid w:val="00CB2B0D"/>
    <w:rsid w:val="00CB4808"/>
    <w:rsid w:val="00CB7E25"/>
    <w:rsid w:val="00CC2F9B"/>
    <w:rsid w:val="00CC3246"/>
    <w:rsid w:val="00CD1117"/>
    <w:rsid w:val="00CD3E3A"/>
    <w:rsid w:val="00CE190B"/>
    <w:rsid w:val="00CE382F"/>
    <w:rsid w:val="00CE50A4"/>
    <w:rsid w:val="00CE5A1E"/>
    <w:rsid w:val="00CE6D4D"/>
    <w:rsid w:val="00CE76DB"/>
    <w:rsid w:val="00CF56FC"/>
    <w:rsid w:val="00D03F5E"/>
    <w:rsid w:val="00D125B8"/>
    <w:rsid w:val="00D12B97"/>
    <w:rsid w:val="00D169C1"/>
    <w:rsid w:val="00D22BE7"/>
    <w:rsid w:val="00D262B1"/>
    <w:rsid w:val="00D31C05"/>
    <w:rsid w:val="00D334DB"/>
    <w:rsid w:val="00D343F3"/>
    <w:rsid w:val="00D427EC"/>
    <w:rsid w:val="00D46937"/>
    <w:rsid w:val="00D64AB0"/>
    <w:rsid w:val="00D665B8"/>
    <w:rsid w:val="00D7334D"/>
    <w:rsid w:val="00D7456F"/>
    <w:rsid w:val="00D76B3A"/>
    <w:rsid w:val="00D81BDE"/>
    <w:rsid w:val="00D86223"/>
    <w:rsid w:val="00D920B7"/>
    <w:rsid w:val="00D93FC9"/>
    <w:rsid w:val="00DA2DDA"/>
    <w:rsid w:val="00DA4207"/>
    <w:rsid w:val="00DB1BF1"/>
    <w:rsid w:val="00DC58AD"/>
    <w:rsid w:val="00DC6F07"/>
    <w:rsid w:val="00DC7961"/>
    <w:rsid w:val="00DD4F0D"/>
    <w:rsid w:val="00DE5818"/>
    <w:rsid w:val="00DE6628"/>
    <w:rsid w:val="00DE6BE6"/>
    <w:rsid w:val="00DE7E21"/>
    <w:rsid w:val="00DF3BCC"/>
    <w:rsid w:val="00DF62B2"/>
    <w:rsid w:val="00DF77FB"/>
    <w:rsid w:val="00E0149B"/>
    <w:rsid w:val="00E01C30"/>
    <w:rsid w:val="00E046E4"/>
    <w:rsid w:val="00E06729"/>
    <w:rsid w:val="00E07392"/>
    <w:rsid w:val="00E10252"/>
    <w:rsid w:val="00E102B2"/>
    <w:rsid w:val="00E14D0D"/>
    <w:rsid w:val="00E17098"/>
    <w:rsid w:val="00E20482"/>
    <w:rsid w:val="00E22349"/>
    <w:rsid w:val="00E22EE0"/>
    <w:rsid w:val="00E25460"/>
    <w:rsid w:val="00E3513B"/>
    <w:rsid w:val="00E35591"/>
    <w:rsid w:val="00E37B0A"/>
    <w:rsid w:val="00E4081C"/>
    <w:rsid w:val="00E446B8"/>
    <w:rsid w:val="00E50650"/>
    <w:rsid w:val="00E52A20"/>
    <w:rsid w:val="00E704F4"/>
    <w:rsid w:val="00E74067"/>
    <w:rsid w:val="00E7445A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D7B2F"/>
    <w:rsid w:val="00EF55BD"/>
    <w:rsid w:val="00F00D95"/>
    <w:rsid w:val="00F10377"/>
    <w:rsid w:val="00F11C2C"/>
    <w:rsid w:val="00F1400E"/>
    <w:rsid w:val="00F21C82"/>
    <w:rsid w:val="00F22E64"/>
    <w:rsid w:val="00F237EE"/>
    <w:rsid w:val="00F25010"/>
    <w:rsid w:val="00F31B63"/>
    <w:rsid w:val="00F32F55"/>
    <w:rsid w:val="00F54E88"/>
    <w:rsid w:val="00F62916"/>
    <w:rsid w:val="00F666DE"/>
    <w:rsid w:val="00F6695F"/>
    <w:rsid w:val="00F74276"/>
    <w:rsid w:val="00F756A5"/>
    <w:rsid w:val="00F80971"/>
    <w:rsid w:val="00F91958"/>
    <w:rsid w:val="00F9346B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09C0"/>
    <w:rsid w:val="00FE3416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C19AE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Footer">
    <w:name w:val="footer"/>
    <w:basedOn w:val="Normal"/>
    <w:semiHidden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customStyle="1" w:styleId="CHAPTERHEAD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Normal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D31C05"/>
    <w:pPr>
      <w:numPr>
        <w:numId w:val="0"/>
      </w:numPr>
    </w:pPr>
  </w:style>
  <w:style w:type="character" w:customStyle="1" w:styleId="Heading1Char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D31C05"/>
    <w:rPr>
      <w:b/>
      <w:bCs/>
      <w:caps/>
      <w:lang w:eastAsia="en-US"/>
    </w:rPr>
  </w:style>
  <w:style w:type="character" w:customStyle="1" w:styleId="HeaderChar">
    <w:name w:val="Header Char"/>
    <w:link w:val="Header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ListNumber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paragraph" w:customStyle="1" w:styleId="p1">
    <w:name w:val="p1"/>
    <w:basedOn w:val="Normal"/>
    <w:rsid w:val="00E20482"/>
    <w:pPr>
      <w:spacing w:before="100" w:beforeAutospacing="1" w:after="100" w:afterAutospacing="1"/>
    </w:pPr>
    <w:rPr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C6F06-7F8E-4074-B252-BC200182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102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4725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Xi Wu</cp:lastModifiedBy>
  <cp:revision>69</cp:revision>
  <cp:lastPrinted>2010-04-10T05:22:00Z</cp:lastPrinted>
  <dcterms:created xsi:type="dcterms:W3CDTF">2018-08-08T03:05:00Z</dcterms:created>
  <dcterms:modified xsi:type="dcterms:W3CDTF">2025-03-06T03:48:00Z</dcterms:modified>
</cp:coreProperties>
</file>